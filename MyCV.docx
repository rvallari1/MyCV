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4AA9" w14:textId="77777777" w:rsidR="000D1774" w:rsidRDefault="00FF471F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3963B83F268248F6A01B4111491823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772DB">
            <w:t>IIIT Bhubaneswar</w:t>
          </w:r>
        </w:sdtContent>
      </w:sdt>
    </w:p>
    <w:sdt>
      <w:sdtPr>
        <w:alias w:val="Category"/>
        <w:tag w:val=""/>
        <w:id w:val="1543715586"/>
        <w:placeholder>
          <w:docPart w:val="F7C7FB4C68C74BF9AD960650E5EE431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9EF2EA2" w14:textId="77777777" w:rsidR="000D1774" w:rsidRDefault="003772DB">
          <w:pPr>
            <w:pStyle w:val="ContactInfo"/>
          </w:pPr>
          <w:r>
            <w:t>Bhubaneswar, Odisha</w:t>
          </w:r>
        </w:p>
      </w:sdtContent>
    </w:sdt>
    <w:p w14:paraId="07DCAC49" w14:textId="77777777" w:rsidR="000D1774" w:rsidRDefault="00FF471F">
      <w:pPr>
        <w:pStyle w:val="ContactInfo"/>
      </w:pPr>
      <w:sdt>
        <w:sdtPr>
          <w:alias w:val="Telephone"/>
          <w:tag w:val="Telephone"/>
          <w:id w:val="599758962"/>
          <w:placeholder>
            <w:docPart w:val="FEB45ECE81B5483CBB914C898D91DF0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772DB">
            <w:t>Mobile No. : +91-7690940116</w:t>
          </w:r>
        </w:sdtContent>
      </w:sdt>
    </w:p>
    <w:p w14:paraId="37CA1F2C" w14:textId="77777777" w:rsidR="000D1774" w:rsidRDefault="00FF471F">
      <w:pPr>
        <w:pStyle w:val="ContactInfo"/>
        <w:rPr>
          <w:rStyle w:val="Emphasis"/>
        </w:rPr>
      </w:pPr>
      <w:sdt>
        <w:sdtPr>
          <w:rPr>
            <w:rStyle w:val="Emphasis"/>
          </w:rPr>
          <w:alias w:val="Email"/>
          <w:tag w:val=""/>
          <w:id w:val="1889536063"/>
          <w:placeholder>
            <w:docPart w:val="3124B6808A9F43A4B55B69B66AB8E191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Emphasis"/>
          </w:rPr>
        </w:sdtEndPr>
        <w:sdtContent>
          <w:r w:rsidR="003772DB">
            <w:rPr>
              <w:rStyle w:val="Emphasis"/>
            </w:rPr>
            <w:t>r.vallari1@gmail.com</w:t>
          </w:r>
        </w:sdtContent>
      </w:sdt>
    </w:p>
    <w:p w14:paraId="601AACBB" w14:textId="77777777" w:rsidR="00D5613B" w:rsidRDefault="00FF471F">
      <w:pPr>
        <w:pStyle w:val="ContactInfo"/>
        <w:rPr>
          <w:rStyle w:val="Emphasis"/>
        </w:rPr>
      </w:pPr>
      <w:hyperlink r:id="rId10" w:history="1">
        <w:r w:rsidR="008344C1" w:rsidRPr="00B73354">
          <w:rPr>
            <w:rStyle w:val="Hyperlink"/>
          </w:rPr>
          <w:t>https://www.linkedin.com/in/vallari-rastogi-75b65813a/</w:t>
        </w:r>
      </w:hyperlink>
    </w:p>
    <w:p w14:paraId="7A61624A" w14:textId="77777777" w:rsidR="008344C1" w:rsidRDefault="00FF471F">
      <w:pPr>
        <w:pStyle w:val="ContactInfo"/>
        <w:rPr>
          <w:rStyle w:val="Emphasis"/>
        </w:rPr>
      </w:pPr>
      <w:hyperlink r:id="rId11" w:history="1">
        <w:r w:rsidR="008344C1">
          <w:rPr>
            <w:rStyle w:val="Hyperlink"/>
          </w:rPr>
          <w:t>https://github.com/rvallari1</w:t>
        </w:r>
      </w:hyperlink>
    </w:p>
    <w:p w14:paraId="0504A15B" w14:textId="77777777" w:rsidR="000D1774" w:rsidRPr="00FF7509" w:rsidRDefault="00FF471F">
      <w:pPr>
        <w:pStyle w:val="Name"/>
        <w:rPr>
          <w:sz w:val="20"/>
        </w:rPr>
      </w:pPr>
      <w:sdt>
        <w:sdtPr>
          <w:rPr>
            <w:sz w:val="20"/>
          </w:rPr>
          <w:alias w:val="Your Name"/>
          <w:tag w:val=""/>
          <w:id w:val="1197042864"/>
          <w:placeholder>
            <w:docPart w:val="EADFEC31A5234F47920C07258768E12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772DB" w:rsidRPr="00FF7509">
            <w:rPr>
              <w:sz w:val="20"/>
            </w:rPr>
            <w:t>Rastogi, Vallari</w:t>
          </w:r>
        </w:sdtContent>
      </w:sdt>
    </w:p>
    <w:tbl>
      <w:tblPr>
        <w:tblStyle w:val="ResumeTable"/>
        <w:tblW w:w="13259" w:type="pct"/>
        <w:tblLook w:val="04A0" w:firstRow="1" w:lastRow="0" w:firstColumn="1" w:lastColumn="0" w:noHBand="0" w:noVBand="1"/>
        <w:tblDescription w:val="Resume"/>
      </w:tblPr>
      <w:tblGrid>
        <w:gridCol w:w="1350"/>
        <w:gridCol w:w="485"/>
        <w:gridCol w:w="8455"/>
        <w:gridCol w:w="8220"/>
        <w:gridCol w:w="8220"/>
      </w:tblGrid>
      <w:tr w:rsidR="000D1774" w:rsidRPr="00FF7509" w14:paraId="6D84605F" w14:textId="77777777" w:rsidTr="00D74CB8">
        <w:trPr>
          <w:gridAfter w:val="2"/>
          <w:wAfter w:w="16440" w:type="dxa"/>
          <w:trHeight w:val="1019"/>
        </w:trPr>
        <w:tc>
          <w:tcPr>
            <w:tcW w:w="1350" w:type="dxa"/>
          </w:tcPr>
          <w:p w14:paraId="1DAEC5E6" w14:textId="77777777" w:rsidR="000D1774" w:rsidRPr="001D7B4D" w:rsidRDefault="00781CE8">
            <w:pPr>
              <w:pStyle w:val="Heading1"/>
              <w:rPr>
                <w:sz w:val="18"/>
                <w:szCs w:val="18"/>
              </w:rPr>
            </w:pPr>
            <w:r w:rsidRPr="001D7B4D">
              <w:rPr>
                <w:sz w:val="18"/>
                <w:szCs w:val="18"/>
              </w:rPr>
              <w:t>Objective</w:t>
            </w:r>
          </w:p>
        </w:tc>
        <w:tc>
          <w:tcPr>
            <w:tcW w:w="485" w:type="dxa"/>
          </w:tcPr>
          <w:p w14:paraId="54EAD7FA" w14:textId="77777777" w:rsidR="000D1774" w:rsidRPr="001D7B4D" w:rsidRDefault="000D1774">
            <w:pPr>
              <w:rPr>
                <w:sz w:val="18"/>
                <w:szCs w:val="18"/>
              </w:rPr>
            </w:pPr>
          </w:p>
        </w:tc>
        <w:tc>
          <w:tcPr>
            <w:tcW w:w="8455" w:type="dxa"/>
          </w:tcPr>
          <w:p w14:paraId="506C8057" w14:textId="77777777" w:rsidR="003F0AF0" w:rsidRPr="001D7B4D" w:rsidRDefault="003772DB" w:rsidP="003772DB">
            <w:pPr>
              <w:pStyle w:val="ResumeText"/>
              <w:rPr>
                <w:sz w:val="18"/>
                <w:szCs w:val="18"/>
              </w:rPr>
            </w:pPr>
            <w:r w:rsidRPr="001D7B4D">
              <w:rPr>
                <w:sz w:val="18"/>
                <w:szCs w:val="18"/>
              </w:rPr>
              <w:t xml:space="preserve">To take a performance oriented role, essentially including creativity and innovation. </w:t>
            </w:r>
            <w:r w:rsidR="001D7B4D" w:rsidRPr="001D7B4D">
              <w:rPr>
                <w:sz w:val="18"/>
                <w:szCs w:val="18"/>
              </w:rPr>
              <w:t>Where there are opportunities of growth in terms of skill and scale, with positive work life balance.</w:t>
            </w:r>
          </w:p>
        </w:tc>
      </w:tr>
      <w:tr w:rsidR="006D314E" w:rsidRPr="00FF7509" w14:paraId="4AF4FD2D" w14:textId="77777777" w:rsidTr="00D74CB8">
        <w:trPr>
          <w:trHeight w:val="1019"/>
        </w:trPr>
        <w:tc>
          <w:tcPr>
            <w:tcW w:w="1350" w:type="dxa"/>
          </w:tcPr>
          <w:p w14:paraId="0A720364" w14:textId="77777777" w:rsidR="006D314E" w:rsidRPr="001D7B4D" w:rsidRDefault="006D314E" w:rsidP="006D314E">
            <w:pPr>
              <w:pStyle w:val="Heading1"/>
              <w:jc w:val="left"/>
              <w:rPr>
                <w:sz w:val="18"/>
                <w:szCs w:val="18"/>
              </w:rPr>
            </w:pPr>
            <w:r w:rsidRPr="001D7B4D">
              <w:rPr>
                <w:sz w:val="18"/>
                <w:szCs w:val="18"/>
              </w:rPr>
              <w:t xml:space="preserve">               Education</w:t>
            </w:r>
          </w:p>
        </w:tc>
        <w:tc>
          <w:tcPr>
            <w:tcW w:w="485" w:type="dxa"/>
          </w:tcPr>
          <w:p w14:paraId="52F8D5F0" w14:textId="77777777" w:rsidR="006D314E" w:rsidRPr="001D7B4D" w:rsidRDefault="006D314E" w:rsidP="006D314E">
            <w:pPr>
              <w:rPr>
                <w:sz w:val="18"/>
                <w:szCs w:val="18"/>
              </w:rPr>
            </w:pPr>
          </w:p>
        </w:tc>
        <w:tc>
          <w:tcPr>
            <w:tcW w:w="84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190690091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895956458"/>
                  <w:placeholder>
                    <w:docPart w:val="9B8895ADFDF549678BA61463D1B5FD5F"/>
                  </w:placeholder>
                  <w15:repeatingSectionItem/>
                </w:sdtPr>
                <w:sdtEndPr/>
                <w:sdtContent>
                  <w:p w14:paraId="2F344463" w14:textId="77777777" w:rsidR="006D314E" w:rsidRPr="001D7B4D" w:rsidRDefault="006D314E" w:rsidP="006D314E">
                    <w:pPr>
                      <w:pStyle w:val="Heading2"/>
                      <w:rPr>
                        <w:sz w:val="18"/>
                        <w:szCs w:val="18"/>
                        <w:vertAlign w:val="superscript"/>
                      </w:rPr>
                    </w:pPr>
                    <w:r w:rsidRPr="001D7B4D">
                      <w:rPr>
                        <w:sz w:val="18"/>
                        <w:szCs w:val="18"/>
                      </w:rPr>
                      <w:t xml:space="preserve">K.C.M. School – CBSE - Moradabad, uttar pradesh – </w:t>
                    </w:r>
                    <w:r w:rsidR="00C60937" w:rsidRPr="001D7B4D">
                      <w:rPr>
                        <w:sz w:val="18"/>
                        <w:szCs w:val="18"/>
                      </w:rPr>
                      <w:t>Class 10</w:t>
                    </w:r>
                    <w:r w:rsidR="00C60937" w:rsidRPr="001D7B4D">
                      <w:rPr>
                        <w:sz w:val="18"/>
                        <w:szCs w:val="18"/>
                        <w:vertAlign w:val="superscript"/>
                      </w:rPr>
                      <w:t>th</w:t>
                    </w:r>
                  </w:p>
                  <w:p w14:paraId="03304889" w14:textId="77777777" w:rsidR="006D314E" w:rsidRPr="001D7B4D" w:rsidRDefault="006D314E" w:rsidP="006D314E">
                    <w:pPr>
                      <w:rPr>
                        <w:sz w:val="18"/>
                        <w:szCs w:val="18"/>
                      </w:rPr>
                    </w:pPr>
                    <w:r w:rsidRPr="001D7B4D">
                      <w:rPr>
                        <w:sz w:val="18"/>
                        <w:szCs w:val="18"/>
                      </w:rPr>
                      <w:t>9.8 GPA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629613957"/>
                  <w:placeholder>
                    <w:docPart w:val="CF6FA867C43E45A4B51B0CF199200028"/>
                  </w:placeholder>
                  <w15:repeatingSectionItem/>
                </w:sdtPr>
                <w:sdtEndPr/>
                <w:sdtContent>
                  <w:p w14:paraId="6E5B5694" w14:textId="77777777" w:rsidR="006D314E" w:rsidRPr="001D7B4D" w:rsidRDefault="006D314E" w:rsidP="006D314E">
                    <w:pPr>
                      <w:pStyle w:val="Heading2"/>
                      <w:rPr>
                        <w:sz w:val="18"/>
                        <w:szCs w:val="18"/>
                        <w:vertAlign w:val="superscript"/>
                      </w:rPr>
                    </w:pPr>
                    <w:r w:rsidRPr="001D7B4D">
                      <w:rPr>
                        <w:sz w:val="18"/>
                        <w:szCs w:val="18"/>
                      </w:rPr>
                      <w:t xml:space="preserve">K.C.M. School – CBSE - Moradabad, uttar pradesh – </w:t>
                    </w:r>
                    <w:r w:rsidR="00FF7509" w:rsidRPr="001D7B4D">
                      <w:rPr>
                        <w:sz w:val="18"/>
                        <w:szCs w:val="18"/>
                      </w:rPr>
                      <w:t>Class 12</w:t>
                    </w:r>
                    <w:r w:rsidR="00FF7509" w:rsidRPr="001D7B4D">
                      <w:rPr>
                        <w:sz w:val="18"/>
                        <w:szCs w:val="18"/>
                        <w:vertAlign w:val="superscript"/>
                      </w:rPr>
                      <w:t>th</w:t>
                    </w:r>
                  </w:p>
                  <w:p w14:paraId="41156F6B" w14:textId="77777777" w:rsidR="006D314E" w:rsidRPr="001D7B4D" w:rsidRDefault="006D314E" w:rsidP="006D314E">
                    <w:pPr>
                      <w:rPr>
                        <w:sz w:val="18"/>
                        <w:szCs w:val="18"/>
                      </w:rPr>
                    </w:pPr>
                    <w:r w:rsidRPr="001D7B4D">
                      <w:rPr>
                        <w:sz w:val="18"/>
                        <w:szCs w:val="18"/>
                      </w:rPr>
                      <w:t>89.6 % in Boards [94% in PCM]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758514404"/>
                  <w:placeholder>
                    <w:docPart w:val="0A34BC1944BB47CEBE643FB20F65E69B"/>
                  </w:placeholder>
                  <w15:repeatingSectionItem/>
                </w:sdtPr>
                <w:sdtEndPr/>
                <w:sdtContent>
                  <w:p w14:paraId="6E602BD1" w14:textId="77777777" w:rsidR="006D314E" w:rsidRPr="001D7B4D" w:rsidRDefault="006D314E" w:rsidP="006D314E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1D7B4D">
                      <w:rPr>
                        <w:sz w:val="18"/>
                        <w:szCs w:val="18"/>
                      </w:rPr>
                      <w:t>IIIT bHUbaneswar – Bhubaneswar, ODISHA – Bachelors in computer science</w:t>
                    </w:r>
                  </w:p>
                  <w:p w14:paraId="7A7DE9DB" w14:textId="77777777" w:rsidR="001D7B4D" w:rsidRPr="001D7B4D" w:rsidRDefault="006D314E" w:rsidP="001D7B4D">
                    <w:pPr>
                      <w:rPr>
                        <w:sz w:val="16"/>
                        <w:szCs w:val="16"/>
                      </w:rPr>
                    </w:pPr>
                    <w:r w:rsidRPr="001D7B4D">
                      <w:rPr>
                        <w:sz w:val="16"/>
                        <w:szCs w:val="16"/>
                      </w:rPr>
                      <w:t>(In continuation; pursuing fourth year)</w:t>
                    </w:r>
                  </w:p>
                  <w:p w14:paraId="4B817D5B" w14:textId="77777777" w:rsidR="006D314E" w:rsidRPr="001D7B4D" w:rsidRDefault="00E365A5" w:rsidP="001D7B4D">
                    <w:pPr>
                      <w:rPr>
                        <w:sz w:val="18"/>
                        <w:szCs w:val="18"/>
                      </w:rPr>
                    </w:pPr>
                    <w:r w:rsidRPr="001D7B4D">
                      <w:rPr>
                        <w:sz w:val="18"/>
                        <w:szCs w:val="18"/>
                      </w:rPr>
                      <w:t>7.01</w:t>
                    </w:r>
                    <w:r w:rsidR="006D314E" w:rsidRPr="001D7B4D">
                      <w:rPr>
                        <w:sz w:val="18"/>
                        <w:szCs w:val="18"/>
                      </w:rPr>
                      <w:t xml:space="preserve"> GPA till 6</w:t>
                    </w:r>
                    <w:r w:rsidR="006D314E" w:rsidRPr="001D7B4D">
                      <w:rPr>
                        <w:sz w:val="18"/>
                        <w:szCs w:val="18"/>
                        <w:vertAlign w:val="superscript"/>
                      </w:rPr>
                      <w:t>th</w:t>
                    </w:r>
                    <w:r w:rsidR="006D314E" w:rsidRPr="001D7B4D">
                      <w:rPr>
                        <w:sz w:val="18"/>
                        <w:szCs w:val="18"/>
                      </w:rPr>
                      <w:t xml:space="preserve"> semester</w:t>
                    </w:r>
                  </w:p>
                </w:sdtContent>
              </w:sdt>
            </w:sdtContent>
          </w:sdt>
        </w:tc>
        <w:tc>
          <w:tcPr>
            <w:tcW w:w="8220" w:type="dxa"/>
          </w:tcPr>
          <w:p w14:paraId="41B2DD35" w14:textId="77777777" w:rsidR="006D314E" w:rsidRPr="00FF7509" w:rsidRDefault="006D314E" w:rsidP="006D314E"/>
        </w:tc>
        <w:tc>
          <w:tcPr>
            <w:tcW w:w="822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528225832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33074559"/>
                  <w:placeholder>
                    <w:docPart w:val="670F29D857A74FFFBFE1B3361C9B61B4"/>
                  </w:placeholder>
                  <w15:repeatingSectionItem/>
                </w:sdtPr>
                <w:sdtEndPr/>
                <w:sdtContent>
                  <w:p w14:paraId="05DD093B" w14:textId="77777777" w:rsidR="006D314E" w:rsidRPr="00FF7509" w:rsidRDefault="006D314E" w:rsidP="006D314E">
                    <w:pPr>
                      <w:pStyle w:val="Heading2"/>
                    </w:pPr>
                    <w:r w:rsidRPr="00FF7509">
                      <w:t>K.C.M. School – CBSE - Moradabad, uttar pradesh – HIGH SChool</w:t>
                    </w:r>
                  </w:p>
                  <w:p w14:paraId="0BB7E125" w14:textId="77777777" w:rsidR="006D314E" w:rsidRPr="00FF7509" w:rsidRDefault="006D314E" w:rsidP="006D314E">
                    <w:r w:rsidRPr="00FF7509">
                      <w:t>9.8 GPA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489780182"/>
                  <w:placeholder>
                    <w:docPart w:val="117050EACFDB470D939176A4F4F28A77"/>
                  </w:placeholder>
                  <w15:repeatingSectionItem/>
                </w:sdtPr>
                <w:sdtEndPr/>
                <w:sdtContent>
                  <w:p w14:paraId="28451193" w14:textId="77777777" w:rsidR="006D314E" w:rsidRPr="00FF7509" w:rsidRDefault="006D314E" w:rsidP="006D314E">
                    <w:pPr>
                      <w:pStyle w:val="Heading2"/>
                    </w:pPr>
                    <w:r w:rsidRPr="00FF7509">
                      <w:t>K.C.M. School – CBSE - Moradabad, uttar pradesh –  ?</w:t>
                    </w:r>
                  </w:p>
                  <w:p w14:paraId="7CBFF2AA" w14:textId="77777777" w:rsidR="006D314E" w:rsidRPr="00FF7509" w:rsidRDefault="006D314E" w:rsidP="006D314E">
                    <w:r w:rsidRPr="00FF7509">
                      <w:t>89.6 % in Boards [94% in PCM]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8800848"/>
                  <w:placeholder>
                    <w:docPart w:val="602ACF429B9046619F143D5928464E56"/>
                  </w:placeholder>
                  <w15:repeatingSectionItem/>
                </w:sdtPr>
                <w:sdtEndPr/>
                <w:sdtContent>
                  <w:p w14:paraId="6ACD61C9" w14:textId="77777777" w:rsidR="006D314E" w:rsidRPr="00FF7509" w:rsidRDefault="006D314E" w:rsidP="006D314E">
                    <w:pPr>
                      <w:pStyle w:val="Heading2"/>
                    </w:pPr>
                    <w:r w:rsidRPr="00FF7509">
                      <w:t>IIIT bHUbaneswar – Bhubaneswar, ODISHA – Bachelors in computer science</w:t>
                    </w:r>
                  </w:p>
                  <w:p w14:paraId="642D49F0" w14:textId="77777777" w:rsidR="006D314E" w:rsidRPr="00FF7509" w:rsidRDefault="006D314E" w:rsidP="006D314E">
                    <w:r w:rsidRPr="00FF7509">
                      <w:t>(In continuation; pursuing fourth year)</w:t>
                    </w:r>
                  </w:p>
                  <w:p w14:paraId="387A6803" w14:textId="77777777" w:rsidR="006D314E" w:rsidRPr="00FF7509" w:rsidRDefault="006D314E" w:rsidP="006D314E">
                    <w:r w:rsidRPr="00FF7509">
                      <w:t>7.24 GPA till 6</w:t>
                    </w:r>
                    <w:r w:rsidRPr="00FF7509">
                      <w:rPr>
                        <w:vertAlign w:val="superscript"/>
                      </w:rPr>
                      <w:t>th</w:t>
                    </w:r>
                    <w:r w:rsidRPr="00FF7509">
                      <w:t xml:space="preserve"> semester</w:t>
                    </w:r>
                  </w:p>
                </w:sdtContent>
              </w:sdt>
            </w:sdtContent>
          </w:sdt>
        </w:tc>
      </w:tr>
      <w:tr w:rsidR="006D314E" w:rsidRPr="00FF7509" w14:paraId="7ECDA2DE" w14:textId="77777777" w:rsidTr="00D74CB8">
        <w:trPr>
          <w:gridAfter w:val="2"/>
          <w:wAfter w:w="16440" w:type="dxa"/>
          <w:trHeight w:val="4247"/>
        </w:trPr>
        <w:tc>
          <w:tcPr>
            <w:tcW w:w="1350" w:type="dxa"/>
          </w:tcPr>
          <w:p w14:paraId="33A18921" w14:textId="77777777" w:rsidR="006D314E" w:rsidRPr="00FF7509" w:rsidRDefault="006D314E" w:rsidP="006D314E">
            <w:pPr>
              <w:pStyle w:val="Heading1"/>
              <w:rPr>
                <w:sz w:val="20"/>
              </w:rPr>
            </w:pPr>
            <w:r w:rsidRPr="00FF7509">
              <w:rPr>
                <w:sz w:val="20"/>
              </w:rPr>
              <w:t>Skills &amp; Abilities</w:t>
            </w:r>
          </w:p>
        </w:tc>
        <w:tc>
          <w:tcPr>
            <w:tcW w:w="485" w:type="dxa"/>
          </w:tcPr>
          <w:p w14:paraId="57169266" w14:textId="77777777" w:rsidR="006D314E" w:rsidRPr="00FF7509" w:rsidRDefault="006D314E" w:rsidP="006D314E"/>
        </w:tc>
        <w:tc>
          <w:tcPr>
            <w:tcW w:w="8455" w:type="dxa"/>
          </w:tcPr>
          <w:p w14:paraId="24838D57" w14:textId="3662A566" w:rsidR="00AA0AFD" w:rsidRDefault="00AA0AFD" w:rsidP="006D314E">
            <w:pPr>
              <w:pStyle w:val="ResumeText"/>
              <w:tabs>
                <w:tab w:val="left" w:pos="4210"/>
              </w:tabs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Data Structures and Algorithms</w:t>
            </w:r>
          </w:p>
          <w:p w14:paraId="016FFA1F" w14:textId="1882BCA7" w:rsidR="00AA0AFD" w:rsidRPr="00AA0AFD" w:rsidRDefault="00AA0AFD" w:rsidP="00AA0AFD">
            <w:pPr>
              <w:pStyle w:val="ResumeText"/>
              <w:numPr>
                <w:ilvl w:val="0"/>
                <w:numId w:val="25"/>
              </w:numPr>
              <w:tabs>
                <w:tab w:val="left" w:pos="4210"/>
              </w:tabs>
              <w:rPr>
                <w:bCs/>
                <w:sz w:val="18"/>
                <w:szCs w:val="18"/>
              </w:rPr>
            </w:pPr>
            <w:r w:rsidRPr="00AA0AFD">
              <w:rPr>
                <w:bCs/>
                <w:sz w:val="18"/>
                <w:szCs w:val="18"/>
              </w:rPr>
              <w:t xml:space="preserve">Strong hold </w:t>
            </w:r>
            <w:r>
              <w:rPr>
                <w:bCs/>
                <w:sz w:val="18"/>
                <w:szCs w:val="18"/>
              </w:rPr>
              <w:t>on Data Structures and Algorithms</w:t>
            </w:r>
            <w:bookmarkStart w:id="0" w:name="_GoBack"/>
            <w:bookmarkEnd w:id="0"/>
          </w:p>
          <w:p w14:paraId="17FB43F9" w14:textId="6E21DF61" w:rsidR="006D314E" w:rsidRPr="005634D6" w:rsidRDefault="006D314E" w:rsidP="006D314E">
            <w:pPr>
              <w:pStyle w:val="ResumeText"/>
              <w:tabs>
                <w:tab w:val="left" w:pos="4210"/>
              </w:tabs>
              <w:rPr>
                <w:b/>
                <w:sz w:val="18"/>
                <w:szCs w:val="18"/>
                <w:u w:val="single"/>
              </w:rPr>
            </w:pPr>
            <w:r w:rsidRPr="005634D6">
              <w:rPr>
                <w:b/>
                <w:sz w:val="18"/>
                <w:szCs w:val="18"/>
                <w:u w:val="single"/>
              </w:rPr>
              <w:t>Machine Learning &amp; D</w:t>
            </w:r>
            <w:r w:rsidR="005634D6">
              <w:rPr>
                <w:b/>
                <w:sz w:val="18"/>
                <w:szCs w:val="18"/>
                <w:u w:val="single"/>
              </w:rPr>
              <w:t>eep Learning</w:t>
            </w:r>
          </w:p>
          <w:p w14:paraId="1D6B7709" w14:textId="77777777" w:rsidR="006D314E" w:rsidRPr="005634D6" w:rsidRDefault="005760A8" w:rsidP="00C60937">
            <w:pPr>
              <w:pStyle w:val="ResumeText"/>
              <w:numPr>
                <w:ilvl w:val="0"/>
                <w:numId w:val="7"/>
              </w:numPr>
              <w:tabs>
                <w:tab w:val="left" w:pos="4210"/>
              </w:tabs>
              <w:rPr>
                <w:sz w:val="18"/>
                <w:szCs w:val="18"/>
              </w:rPr>
            </w:pPr>
            <w:r w:rsidRPr="005634D6">
              <w:rPr>
                <w:sz w:val="18"/>
                <w:szCs w:val="18"/>
              </w:rPr>
              <w:t xml:space="preserve">Credible </w:t>
            </w:r>
            <w:r w:rsidR="006D314E" w:rsidRPr="005634D6">
              <w:rPr>
                <w:sz w:val="18"/>
                <w:szCs w:val="18"/>
              </w:rPr>
              <w:t>Compe</w:t>
            </w:r>
            <w:r w:rsidR="00E365A5" w:rsidRPr="005634D6">
              <w:rPr>
                <w:sz w:val="18"/>
                <w:szCs w:val="18"/>
              </w:rPr>
              <w:t xml:space="preserve">tency to </w:t>
            </w:r>
            <w:r w:rsidR="005634D6">
              <w:rPr>
                <w:sz w:val="18"/>
                <w:szCs w:val="18"/>
              </w:rPr>
              <w:t>analyze the dataset and applying algorithms accordingly.</w:t>
            </w:r>
          </w:p>
          <w:p w14:paraId="3EC24400" w14:textId="77777777" w:rsidR="006D314E" w:rsidRPr="005634D6" w:rsidRDefault="006D314E" w:rsidP="00C60937">
            <w:pPr>
              <w:pStyle w:val="ResumeText"/>
              <w:numPr>
                <w:ilvl w:val="0"/>
                <w:numId w:val="7"/>
              </w:numPr>
              <w:tabs>
                <w:tab w:val="left" w:pos="4210"/>
              </w:tabs>
              <w:rPr>
                <w:sz w:val="18"/>
                <w:szCs w:val="18"/>
              </w:rPr>
            </w:pPr>
            <w:r w:rsidRPr="005634D6">
              <w:rPr>
                <w:sz w:val="18"/>
                <w:szCs w:val="18"/>
              </w:rPr>
              <w:t>Credible competency in Deep learning using Neural Network /or/</w:t>
            </w:r>
            <w:r w:rsidR="00FF7509" w:rsidRPr="005634D6">
              <w:rPr>
                <w:sz w:val="18"/>
                <w:szCs w:val="18"/>
              </w:rPr>
              <w:t xml:space="preserve"> </w:t>
            </w:r>
            <w:r w:rsidRPr="005634D6">
              <w:rPr>
                <w:sz w:val="18"/>
                <w:szCs w:val="18"/>
              </w:rPr>
              <w:t>Convolutional Neural Network /or/ Recurrent Neural Network for Image Recognition and Natural Language Processing.</w:t>
            </w:r>
            <w:r w:rsidR="005634D6">
              <w:rPr>
                <w:sz w:val="18"/>
                <w:szCs w:val="18"/>
              </w:rPr>
              <w:t xml:space="preserve"> In-Depth understanding of  Tensorflow, Keras</w:t>
            </w:r>
          </w:p>
          <w:p w14:paraId="3DB78286" w14:textId="77777777" w:rsidR="006D314E" w:rsidRPr="005634D6" w:rsidRDefault="006D314E" w:rsidP="006D314E">
            <w:pPr>
              <w:pStyle w:val="ResumeText"/>
              <w:tabs>
                <w:tab w:val="left" w:pos="4210"/>
              </w:tabs>
              <w:rPr>
                <w:b/>
                <w:sz w:val="18"/>
                <w:szCs w:val="18"/>
                <w:u w:val="single"/>
              </w:rPr>
            </w:pPr>
            <w:r w:rsidRPr="005634D6">
              <w:rPr>
                <w:b/>
                <w:sz w:val="18"/>
                <w:szCs w:val="18"/>
                <w:u w:val="single"/>
              </w:rPr>
              <w:t>Computer vision</w:t>
            </w:r>
          </w:p>
          <w:p w14:paraId="4417364E" w14:textId="77777777" w:rsidR="00E365A5" w:rsidRPr="005634D6" w:rsidRDefault="00E365A5" w:rsidP="005634D6">
            <w:pPr>
              <w:pStyle w:val="ResumeText"/>
              <w:numPr>
                <w:ilvl w:val="0"/>
                <w:numId w:val="24"/>
              </w:numPr>
              <w:tabs>
                <w:tab w:val="left" w:pos="4210"/>
              </w:tabs>
              <w:rPr>
                <w:b/>
                <w:sz w:val="18"/>
                <w:szCs w:val="18"/>
                <w:u w:val="single"/>
              </w:rPr>
            </w:pPr>
            <w:r w:rsidRPr="005634D6">
              <w:rPr>
                <w:sz w:val="18"/>
                <w:szCs w:val="18"/>
              </w:rPr>
              <w:t xml:space="preserve">Hands-On </w:t>
            </w:r>
            <w:r w:rsidR="005634D6">
              <w:rPr>
                <w:sz w:val="18"/>
                <w:szCs w:val="18"/>
              </w:rPr>
              <w:t>Experience</w:t>
            </w:r>
            <w:r w:rsidRPr="005634D6">
              <w:rPr>
                <w:sz w:val="18"/>
                <w:szCs w:val="18"/>
              </w:rPr>
              <w:t xml:space="preserve"> </w:t>
            </w:r>
            <w:r w:rsidR="005634D6">
              <w:rPr>
                <w:sz w:val="18"/>
                <w:szCs w:val="18"/>
              </w:rPr>
              <w:t>of</w:t>
            </w:r>
            <w:r w:rsidRPr="005634D6">
              <w:rPr>
                <w:sz w:val="18"/>
                <w:szCs w:val="18"/>
              </w:rPr>
              <w:t xml:space="preserve"> OpenCV</w:t>
            </w:r>
          </w:p>
          <w:p w14:paraId="498B3031" w14:textId="77777777" w:rsidR="006D314E" w:rsidRPr="005634D6" w:rsidRDefault="005634D6" w:rsidP="006D314E">
            <w:pPr>
              <w:pStyle w:val="ResumeText"/>
              <w:tabs>
                <w:tab w:val="left" w:pos="4210"/>
              </w:tabs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Multinode Distribution Training</w:t>
            </w:r>
          </w:p>
          <w:p w14:paraId="7BC4AA2E" w14:textId="77777777" w:rsidR="006D314E" w:rsidRDefault="006D314E" w:rsidP="00C60937">
            <w:pPr>
              <w:pStyle w:val="ResumeText"/>
              <w:numPr>
                <w:ilvl w:val="0"/>
                <w:numId w:val="8"/>
              </w:numPr>
              <w:tabs>
                <w:tab w:val="left" w:pos="4210"/>
              </w:tabs>
              <w:rPr>
                <w:sz w:val="18"/>
                <w:szCs w:val="18"/>
              </w:rPr>
            </w:pPr>
            <w:r w:rsidRPr="005634D6">
              <w:rPr>
                <w:sz w:val="18"/>
                <w:szCs w:val="18"/>
              </w:rPr>
              <w:t>H</w:t>
            </w:r>
            <w:r w:rsidR="00E365A5" w:rsidRPr="005634D6">
              <w:rPr>
                <w:sz w:val="18"/>
                <w:szCs w:val="18"/>
              </w:rPr>
              <w:t xml:space="preserve">ands-On experience </w:t>
            </w:r>
            <w:r w:rsidR="005634D6">
              <w:rPr>
                <w:sz w:val="18"/>
                <w:szCs w:val="18"/>
              </w:rPr>
              <w:t>of</w:t>
            </w:r>
            <w:r w:rsidR="00E365A5" w:rsidRPr="005634D6">
              <w:rPr>
                <w:sz w:val="18"/>
                <w:szCs w:val="18"/>
              </w:rPr>
              <w:t xml:space="preserve"> </w:t>
            </w:r>
            <w:r w:rsidR="00D74CB8">
              <w:rPr>
                <w:sz w:val="18"/>
                <w:szCs w:val="18"/>
              </w:rPr>
              <w:t xml:space="preserve">training distributed Neural network using </w:t>
            </w:r>
            <w:r w:rsidR="00E365A5" w:rsidRPr="005634D6">
              <w:rPr>
                <w:sz w:val="18"/>
                <w:szCs w:val="18"/>
              </w:rPr>
              <w:t xml:space="preserve">OpenMPI </w:t>
            </w:r>
            <w:r w:rsidR="005634D6">
              <w:rPr>
                <w:sz w:val="18"/>
                <w:szCs w:val="18"/>
              </w:rPr>
              <w:t>&amp;</w:t>
            </w:r>
            <w:r w:rsidRPr="005634D6">
              <w:rPr>
                <w:sz w:val="18"/>
                <w:szCs w:val="18"/>
              </w:rPr>
              <w:t xml:space="preserve"> IntelMPI </w:t>
            </w:r>
            <w:r w:rsidR="00D74CB8">
              <w:rPr>
                <w:sz w:val="18"/>
                <w:szCs w:val="18"/>
              </w:rPr>
              <w:t>beneath</w:t>
            </w:r>
            <w:r w:rsidR="005634D6">
              <w:rPr>
                <w:sz w:val="18"/>
                <w:szCs w:val="18"/>
              </w:rPr>
              <w:t xml:space="preserve"> </w:t>
            </w:r>
            <w:r w:rsidRPr="005634D6">
              <w:rPr>
                <w:sz w:val="18"/>
                <w:szCs w:val="18"/>
              </w:rPr>
              <w:t xml:space="preserve">Ubers’ </w:t>
            </w:r>
            <w:r w:rsidRPr="00D74CB8">
              <w:rPr>
                <w:sz w:val="18"/>
                <w:szCs w:val="18"/>
                <w:u w:val="single"/>
              </w:rPr>
              <w:t>Horovod</w:t>
            </w:r>
          </w:p>
          <w:p w14:paraId="42C19382" w14:textId="77777777" w:rsidR="005634D6" w:rsidRPr="005634D6" w:rsidRDefault="005634D6" w:rsidP="005634D6">
            <w:pPr>
              <w:pStyle w:val="ResumeText"/>
              <w:tabs>
                <w:tab w:val="left" w:pos="4210"/>
              </w:tabs>
              <w:rPr>
                <w:b/>
                <w:sz w:val="18"/>
                <w:szCs w:val="18"/>
                <w:u w:val="single"/>
              </w:rPr>
            </w:pPr>
            <w:r w:rsidRPr="005634D6">
              <w:rPr>
                <w:b/>
                <w:sz w:val="18"/>
                <w:szCs w:val="18"/>
                <w:u w:val="single"/>
              </w:rPr>
              <w:t>Docker</w:t>
            </w:r>
          </w:p>
          <w:p w14:paraId="1744B22E" w14:textId="77777777" w:rsidR="005634D6" w:rsidRPr="005634D6" w:rsidRDefault="005634D6" w:rsidP="005634D6">
            <w:pPr>
              <w:pStyle w:val="ResumeText"/>
              <w:numPr>
                <w:ilvl w:val="0"/>
                <w:numId w:val="8"/>
              </w:numPr>
              <w:tabs>
                <w:tab w:val="left" w:pos="42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Hands-On Experience o</w:t>
            </w:r>
            <w:r w:rsidR="00C20BB0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C20BB0">
              <w:rPr>
                <w:sz w:val="18"/>
                <w:szCs w:val="18"/>
              </w:rPr>
              <w:t>Dockers</w:t>
            </w:r>
            <w:r>
              <w:rPr>
                <w:sz w:val="18"/>
                <w:szCs w:val="18"/>
              </w:rPr>
              <w:t xml:space="preserve"> </w:t>
            </w:r>
          </w:p>
          <w:p w14:paraId="41743AEB" w14:textId="77777777" w:rsidR="00C60937" w:rsidRPr="005634D6" w:rsidRDefault="006D314E" w:rsidP="00C60937">
            <w:pPr>
              <w:pStyle w:val="ResumeText"/>
              <w:tabs>
                <w:tab w:val="left" w:pos="4210"/>
              </w:tabs>
              <w:rPr>
                <w:sz w:val="18"/>
                <w:szCs w:val="18"/>
              </w:rPr>
            </w:pPr>
            <w:r w:rsidRPr="005634D6">
              <w:rPr>
                <w:b/>
                <w:sz w:val="18"/>
                <w:szCs w:val="18"/>
                <w:u w:val="single"/>
              </w:rPr>
              <w:t>Blockchain</w:t>
            </w:r>
            <w:r w:rsidRPr="005634D6">
              <w:rPr>
                <w:sz w:val="18"/>
                <w:szCs w:val="18"/>
              </w:rPr>
              <w:t xml:space="preserve"> </w:t>
            </w:r>
            <w:r w:rsidR="005634D6">
              <w:rPr>
                <w:sz w:val="18"/>
                <w:szCs w:val="18"/>
              </w:rPr>
              <w:t>Enthusiast</w:t>
            </w:r>
          </w:p>
          <w:p w14:paraId="230529A8" w14:textId="77777777" w:rsidR="00C60937" w:rsidRPr="008C4E4A" w:rsidRDefault="005634D6" w:rsidP="00C60937">
            <w:pPr>
              <w:pStyle w:val="ResumeText"/>
              <w:numPr>
                <w:ilvl w:val="0"/>
                <w:numId w:val="10"/>
              </w:numPr>
              <w:tabs>
                <w:tab w:val="left" w:pos="42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C60937" w:rsidRPr="005634D6">
              <w:rPr>
                <w:sz w:val="18"/>
                <w:szCs w:val="18"/>
              </w:rPr>
              <w:t>ork</w:t>
            </w:r>
            <w:r w:rsidR="00D74CB8">
              <w:rPr>
                <w:sz w:val="18"/>
                <w:szCs w:val="18"/>
              </w:rPr>
              <w:t>ing</w:t>
            </w:r>
            <w:r w:rsidR="00C60937" w:rsidRPr="005634D6">
              <w:rPr>
                <w:sz w:val="18"/>
                <w:szCs w:val="18"/>
              </w:rPr>
              <w:t xml:space="preserve"> on a blockchain project. The </w:t>
            </w:r>
            <w:r w:rsidR="00C60937" w:rsidRPr="008C4E4A">
              <w:rPr>
                <w:sz w:val="18"/>
                <w:szCs w:val="18"/>
              </w:rPr>
              <w:t xml:space="preserve">project is about </w:t>
            </w:r>
            <w:r w:rsidR="008C4E4A" w:rsidRPr="008C4E4A">
              <w:rPr>
                <w:color w:val="auto"/>
                <w:sz w:val="18"/>
                <w:szCs w:val="18"/>
              </w:rPr>
              <w:t>enhancing speed and scale solutions to existing base chains/ transactions</w:t>
            </w:r>
          </w:p>
          <w:p w14:paraId="181BD52B" w14:textId="77777777" w:rsidR="006D314E" w:rsidRPr="005634D6" w:rsidRDefault="006D314E" w:rsidP="00D74CB8">
            <w:pPr>
              <w:pStyle w:val="ResumeText"/>
              <w:tabs>
                <w:tab w:val="left" w:pos="4210"/>
              </w:tabs>
              <w:rPr>
                <w:sz w:val="18"/>
                <w:szCs w:val="18"/>
              </w:rPr>
            </w:pPr>
          </w:p>
        </w:tc>
      </w:tr>
      <w:tr w:rsidR="006D314E" w:rsidRPr="00FF7509" w14:paraId="261D00D4" w14:textId="77777777" w:rsidTr="00D74CB8">
        <w:trPr>
          <w:gridAfter w:val="2"/>
          <w:wAfter w:w="16440" w:type="dxa"/>
          <w:trHeight w:val="2006"/>
        </w:trPr>
        <w:tc>
          <w:tcPr>
            <w:tcW w:w="1350" w:type="dxa"/>
          </w:tcPr>
          <w:p w14:paraId="31EE0D18" w14:textId="77777777" w:rsidR="006D314E" w:rsidRPr="00FF7509" w:rsidRDefault="006D314E" w:rsidP="006D314E">
            <w:pPr>
              <w:pStyle w:val="Heading1"/>
              <w:rPr>
                <w:sz w:val="20"/>
              </w:rPr>
            </w:pPr>
            <w:r w:rsidRPr="00FF7509">
              <w:rPr>
                <w:sz w:val="20"/>
              </w:rPr>
              <w:lastRenderedPageBreak/>
              <w:t>Experience</w:t>
            </w:r>
          </w:p>
        </w:tc>
        <w:tc>
          <w:tcPr>
            <w:tcW w:w="485" w:type="dxa"/>
          </w:tcPr>
          <w:p w14:paraId="147921AC" w14:textId="77777777" w:rsidR="006D314E" w:rsidRPr="00FF7509" w:rsidRDefault="006D314E" w:rsidP="006D314E"/>
        </w:tc>
        <w:tc>
          <w:tcPr>
            <w:tcW w:w="84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221802691"/>
                  <w:placeholder>
                    <w:docPart w:val="E026F0DED847418B9C77124D5574E281"/>
                  </w:placeholder>
                  <w15:color w:val="C0C0C0"/>
                  <w15:repeatingSectionItem/>
                </w:sdtPr>
                <w:sdtEndPr/>
                <w:sdtContent>
                  <w:p w14:paraId="060D6FB2" w14:textId="77777777" w:rsidR="006D314E" w:rsidRPr="0042087C" w:rsidRDefault="006D314E" w:rsidP="006D314E">
                    <w:pPr>
                      <w:pStyle w:val="Heading2"/>
                      <w:rPr>
                        <w:sz w:val="18"/>
                        <w:szCs w:val="18"/>
                      </w:rPr>
                    </w:pPr>
                    <w:r w:rsidRPr="0042087C">
                      <w:rPr>
                        <w:sz w:val="18"/>
                        <w:szCs w:val="18"/>
                      </w:rPr>
                      <w:t xml:space="preserve">Technical CONSULTANT AND COMPUTER PERFORMANCE INTERN – </w:t>
                    </w:r>
                    <w:r w:rsidRPr="0042087C">
                      <w:rPr>
                        <w:color w:val="0070C0"/>
                        <w:sz w:val="18"/>
                        <w:szCs w:val="18"/>
                      </w:rPr>
                      <w:t>INTEL TECHNOLOgIES</w:t>
                    </w:r>
                  </w:p>
                  <w:p w14:paraId="4C82B995" w14:textId="77777777" w:rsidR="006D314E" w:rsidRPr="0042087C" w:rsidRDefault="001D7B4D" w:rsidP="006D314E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42087C">
                      <w:rPr>
                        <w:sz w:val="18"/>
                        <w:szCs w:val="18"/>
                      </w:rPr>
                      <w:t xml:space="preserve">May </w:t>
                    </w:r>
                    <w:r w:rsidR="00E365A5" w:rsidRPr="0042087C">
                      <w:rPr>
                        <w:sz w:val="18"/>
                        <w:szCs w:val="18"/>
                      </w:rPr>
                      <w:t xml:space="preserve">19’ </w:t>
                    </w:r>
                    <w:r w:rsidR="00AB419D">
                      <w:rPr>
                        <w:sz w:val="18"/>
                        <w:szCs w:val="18"/>
                      </w:rPr>
                      <w:t>–</w:t>
                    </w:r>
                    <w:r w:rsidRPr="0042087C">
                      <w:rPr>
                        <w:sz w:val="18"/>
                        <w:szCs w:val="18"/>
                      </w:rPr>
                      <w:t xml:space="preserve"> </w:t>
                    </w:r>
                  </w:p>
                  <w:p w14:paraId="4E1672A1" w14:textId="77777777" w:rsidR="0042087C" w:rsidRDefault="006D314E" w:rsidP="006D314E">
                    <w:pPr>
                      <w:rPr>
                        <w:sz w:val="18"/>
                        <w:szCs w:val="18"/>
                      </w:rPr>
                    </w:pPr>
                    <w:r w:rsidRPr="0042087C">
                      <w:rPr>
                        <w:sz w:val="18"/>
                        <w:szCs w:val="18"/>
                      </w:rPr>
                      <w:t>Work</w:t>
                    </w:r>
                    <w:r w:rsidR="001D7B4D" w:rsidRPr="0042087C">
                      <w:rPr>
                        <w:sz w:val="18"/>
                        <w:szCs w:val="18"/>
                      </w:rPr>
                      <w:t>ed</w:t>
                    </w:r>
                    <w:r w:rsidRPr="0042087C">
                      <w:rPr>
                        <w:sz w:val="18"/>
                        <w:szCs w:val="18"/>
                      </w:rPr>
                      <w:t xml:space="preserve"> on </w:t>
                    </w:r>
                    <w:r w:rsidR="001D7B4D" w:rsidRPr="0042087C">
                      <w:rPr>
                        <w:sz w:val="18"/>
                        <w:szCs w:val="18"/>
                      </w:rPr>
                      <w:t xml:space="preserve">Distributed </w:t>
                    </w:r>
                    <w:r w:rsidR="00541C31">
                      <w:rPr>
                        <w:sz w:val="18"/>
                        <w:szCs w:val="18"/>
                      </w:rPr>
                      <w:t xml:space="preserve">Tensorflow </w:t>
                    </w:r>
                    <w:r w:rsidRPr="0042087C">
                      <w:rPr>
                        <w:sz w:val="18"/>
                        <w:szCs w:val="18"/>
                      </w:rPr>
                      <w:t xml:space="preserve">Deep Learning Framework </w:t>
                    </w:r>
                    <w:r w:rsidR="001D7B4D" w:rsidRPr="0042087C">
                      <w:rPr>
                        <w:sz w:val="18"/>
                        <w:szCs w:val="18"/>
                      </w:rPr>
                      <w:t xml:space="preserve">Ubers’ </w:t>
                    </w:r>
                    <w:r w:rsidR="00E365A5" w:rsidRPr="0042087C">
                      <w:rPr>
                        <w:sz w:val="18"/>
                        <w:szCs w:val="18"/>
                        <w:u w:val="single"/>
                      </w:rPr>
                      <w:t>Horovod</w:t>
                    </w:r>
                    <w:r w:rsidR="0042087C" w:rsidRPr="0042087C">
                      <w:rPr>
                        <w:sz w:val="18"/>
                        <w:szCs w:val="18"/>
                        <w:u w:val="single"/>
                      </w:rPr>
                      <w:t xml:space="preserve"> </w:t>
                    </w:r>
                    <w:r w:rsidR="0042087C" w:rsidRPr="0042087C">
                      <w:rPr>
                        <w:sz w:val="18"/>
                        <w:szCs w:val="18"/>
                      </w:rPr>
                      <w:t xml:space="preserve">(on top of Open MPI </w:t>
                    </w:r>
                    <w:r w:rsidR="0042087C">
                      <w:rPr>
                        <w:sz w:val="18"/>
                        <w:szCs w:val="18"/>
                      </w:rPr>
                      <w:t>/</w:t>
                    </w:r>
                    <w:r w:rsidR="0042087C" w:rsidRPr="0042087C">
                      <w:rPr>
                        <w:sz w:val="18"/>
                        <w:szCs w:val="18"/>
                      </w:rPr>
                      <w:t xml:space="preserve"> Intel MPI)</w:t>
                    </w:r>
                    <w:r w:rsidR="00E365A5" w:rsidRPr="0042087C">
                      <w:rPr>
                        <w:sz w:val="18"/>
                        <w:szCs w:val="18"/>
                      </w:rPr>
                      <w:t xml:space="preserve"> </w:t>
                    </w:r>
                    <w:r w:rsidR="0042087C">
                      <w:rPr>
                        <w:sz w:val="18"/>
                        <w:szCs w:val="18"/>
                      </w:rPr>
                      <w:t>to</w:t>
                    </w:r>
                    <w:r w:rsidR="0042087C" w:rsidRPr="0042087C">
                      <w:rPr>
                        <w:sz w:val="18"/>
                        <w:szCs w:val="18"/>
                      </w:rPr>
                      <w:t xml:space="preserve"> </w:t>
                    </w:r>
                    <w:r w:rsidR="0042087C">
                      <w:rPr>
                        <w:sz w:val="18"/>
                        <w:szCs w:val="18"/>
                      </w:rPr>
                      <w:t>t</w:t>
                    </w:r>
                    <w:r w:rsidR="00E365A5" w:rsidRPr="0042087C">
                      <w:rPr>
                        <w:sz w:val="18"/>
                        <w:szCs w:val="18"/>
                      </w:rPr>
                      <w:t xml:space="preserve">rain Neural Network </w:t>
                    </w:r>
                    <w:r w:rsidR="0042087C" w:rsidRPr="0042087C">
                      <w:rPr>
                        <w:sz w:val="18"/>
                        <w:szCs w:val="18"/>
                      </w:rPr>
                      <w:t xml:space="preserve">Model </w:t>
                    </w:r>
                    <w:r w:rsidR="0042087C">
                      <w:rPr>
                        <w:sz w:val="18"/>
                        <w:szCs w:val="18"/>
                      </w:rPr>
                      <w:t xml:space="preserve">and </w:t>
                    </w:r>
                    <w:r w:rsidR="0042087C" w:rsidRPr="0042087C">
                      <w:rPr>
                        <w:sz w:val="18"/>
                        <w:szCs w:val="18"/>
                      </w:rPr>
                      <w:t>segment</w:t>
                    </w:r>
                    <w:r w:rsidR="0042087C">
                      <w:rPr>
                        <w:sz w:val="18"/>
                        <w:szCs w:val="18"/>
                      </w:rPr>
                      <w:t>ing</w:t>
                    </w:r>
                    <w:r w:rsidR="00E365A5" w:rsidRPr="0042087C">
                      <w:rPr>
                        <w:sz w:val="18"/>
                        <w:szCs w:val="18"/>
                      </w:rPr>
                      <w:t xml:space="preserve"> Brain-Tumor in MRI images</w:t>
                    </w:r>
                    <w:r w:rsidR="0042087C">
                      <w:rPr>
                        <w:sz w:val="18"/>
                        <w:szCs w:val="18"/>
                      </w:rPr>
                      <w:t>.</w:t>
                    </w:r>
                    <w:r w:rsidR="00E365A5" w:rsidRPr="0042087C">
                      <w:rPr>
                        <w:sz w:val="18"/>
                        <w:szCs w:val="18"/>
                      </w:rPr>
                      <w:t xml:space="preserve"> </w:t>
                    </w:r>
                    <w:r w:rsidR="00814929">
                      <w:rPr>
                        <w:sz w:val="18"/>
                        <w:szCs w:val="18"/>
                      </w:rPr>
                      <w:t>Ma</w:t>
                    </w:r>
                    <w:r w:rsidR="00D74CB8">
                      <w:rPr>
                        <w:sz w:val="18"/>
                        <w:szCs w:val="18"/>
                      </w:rPr>
                      <w:t>de</w:t>
                    </w:r>
                    <w:r w:rsidR="00814929">
                      <w:rPr>
                        <w:sz w:val="18"/>
                        <w:szCs w:val="18"/>
                      </w:rPr>
                      <w:t xml:space="preserve"> it work</w:t>
                    </w:r>
                    <w:r w:rsidR="00541C31">
                      <w:rPr>
                        <w:sz w:val="18"/>
                        <w:szCs w:val="18"/>
                      </w:rPr>
                      <w:t>ing</w:t>
                    </w:r>
                    <w:r w:rsidR="00814929">
                      <w:rPr>
                        <w:sz w:val="18"/>
                        <w:szCs w:val="18"/>
                      </w:rPr>
                      <w:t xml:space="preserve"> on Docker.</w:t>
                    </w:r>
                  </w:p>
                  <w:p w14:paraId="4E385ABC" w14:textId="77777777" w:rsidR="006C1595" w:rsidRDefault="0042087C" w:rsidP="006D314E">
                    <w:pPr>
                      <w:rPr>
                        <w:sz w:val="18"/>
                        <w:szCs w:val="18"/>
                      </w:rPr>
                    </w:pPr>
                    <w:r w:rsidRPr="0042087C">
                      <w:rPr>
                        <w:b/>
                        <w:sz w:val="18"/>
                        <w:szCs w:val="18"/>
                      </w:rPr>
                      <w:t>AIM</w:t>
                    </w:r>
                    <w:r>
                      <w:rPr>
                        <w:sz w:val="18"/>
                        <w:szCs w:val="18"/>
                      </w:rPr>
                      <w:t xml:space="preserve">: </w:t>
                    </w:r>
                    <w:r w:rsidR="00D74CB8">
                      <w:rPr>
                        <w:sz w:val="18"/>
                        <w:szCs w:val="18"/>
                      </w:rPr>
                      <w:t xml:space="preserve">To </w:t>
                    </w:r>
                    <w:r w:rsidR="006C1595">
                      <w:rPr>
                        <w:sz w:val="18"/>
                        <w:szCs w:val="18"/>
                      </w:rPr>
                      <w:t>Reduce the training Time</w:t>
                    </w:r>
                    <w:r w:rsidRPr="0042087C">
                      <w:rPr>
                        <w:sz w:val="18"/>
                        <w:szCs w:val="18"/>
                      </w:rPr>
                      <w:t xml:space="preserve"> without </w:t>
                    </w:r>
                    <w:r w:rsidR="006C1595">
                      <w:rPr>
                        <w:sz w:val="18"/>
                        <w:szCs w:val="18"/>
                      </w:rPr>
                      <w:t>c</w:t>
                    </w:r>
                    <w:r w:rsidR="00D74CB8">
                      <w:rPr>
                        <w:sz w:val="18"/>
                        <w:szCs w:val="18"/>
                      </w:rPr>
                      <w:t>ompromising</w:t>
                    </w:r>
                    <w:r w:rsidR="006C1595">
                      <w:rPr>
                        <w:sz w:val="18"/>
                        <w:szCs w:val="18"/>
                      </w:rPr>
                      <w:t xml:space="preserve"> with </w:t>
                    </w:r>
                    <w:r w:rsidR="00E365A5" w:rsidRPr="0042087C">
                      <w:rPr>
                        <w:sz w:val="18"/>
                        <w:szCs w:val="18"/>
                      </w:rPr>
                      <w:t xml:space="preserve">the </w:t>
                    </w:r>
                    <w:r w:rsidR="006C1595">
                      <w:rPr>
                        <w:sz w:val="18"/>
                        <w:szCs w:val="18"/>
                      </w:rPr>
                      <w:t xml:space="preserve">accuracy </w:t>
                    </w:r>
                    <w:r w:rsidR="00D74CB8">
                      <w:rPr>
                        <w:sz w:val="18"/>
                        <w:szCs w:val="18"/>
                      </w:rPr>
                      <w:t xml:space="preserve">of the model </w:t>
                    </w:r>
                    <w:r w:rsidR="006C1595">
                      <w:rPr>
                        <w:sz w:val="18"/>
                        <w:szCs w:val="18"/>
                      </w:rPr>
                      <w:t xml:space="preserve">and find the optimum </w:t>
                    </w:r>
                    <w:r w:rsidR="00541C31">
                      <w:rPr>
                        <w:sz w:val="18"/>
                        <w:szCs w:val="18"/>
                      </w:rPr>
                      <w:t xml:space="preserve">parameter </w:t>
                    </w:r>
                    <w:r w:rsidR="006C1595">
                      <w:rPr>
                        <w:sz w:val="18"/>
                        <w:szCs w:val="18"/>
                      </w:rPr>
                      <w:t xml:space="preserve">values for Model &amp; multithreading parameters. </w:t>
                    </w:r>
                  </w:p>
                  <w:p w14:paraId="62FDCCBD" w14:textId="77777777" w:rsidR="00814929" w:rsidRDefault="006C1595" w:rsidP="006D314E">
                    <w:pPr>
                      <w:rPr>
                        <w:sz w:val="18"/>
                        <w:szCs w:val="18"/>
                      </w:rPr>
                    </w:pPr>
                    <w:r w:rsidRPr="006C1595">
                      <w:rPr>
                        <w:b/>
                        <w:sz w:val="18"/>
                        <w:szCs w:val="18"/>
                      </w:rPr>
                      <w:t>RESULTS</w:t>
                    </w:r>
                    <w:r>
                      <w:rPr>
                        <w:sz w:val="18"/>
                        <w:szCs w:val="18"/>
                      </w:rPr>
                      <w:t>: T</w:t>
                    </w:r>
                    <w:r w:rsidR="00E365A5" w:rsidRPr="0042087C">
                      <w:rPr>
                        <w:sz w:val="18"/>
                        <w:szCs w:val="18"/>
                      </w:rPr>
                      <w:t xml:space="preserve">raining time </w:t>
                    </w:r>
                    <w:r>
                      <w:rPr>
                        <w:sz w:val="18"/>
                        <w:szCs w:val="18"/>
                      </w:rPr>
                      <w:t xml:space="preserve">for each epoch reduced from </w:t>
                    </w:r>
                    <w:r w:rsidR="00E365A5" w:rsidRPr="0042087C">
                      <w:rPr>
                        <w:sz w:val="18"/>
                        <w:szCs w:val="18"/>
                      </w:rPr>
                      <w:t xml:space="preserve">3 hours to 125 seconds </w:t>
                    </w:r>
                  </w:p>
                  <w:p w14:paraId="3DA464D3" w14:textId="77777777" w:rsidR="00D74CB8" w:rsidRDefault="00814929" w:rsidP="006D314E">
                    <w:pPr>
                      <w:rPr>
                        <w:rStyle w:val="Hyperlink"/>
                        <w:sz w:val="18"/>
                        <w:szCs w:val="18"/>
                      </w:rPr>
                    </w:pPr>
                    <w:r w:rsidRPr="00814929">
                      <w:rPr>
                        <w:sz w:val="18"/>
                        <w:szCs w:val="18"/>
                      </w:rPr>
                      <w:t xml:space="preserve">Performed Intel OpenVINO </w:t>
                    </w:r>
                    <w:r w:rsidR="00D74CB8">
                      <w:rPr>
                        <w:sz w:val="18"/>
                        <w:szCs w:val="18"/>
                      </w:rPr>
                      <w:t>I</w:t>
                    </w:r>
                    <w:r w:rsidRPr="00814929">
                      <w:rPr>
                        <w:sz w:val="18"/>
                        <w:szCs w:val="18"/>
                      </w:rPr>
                      <w:t>nference</w:t>
                    </w:r>
                    <w:r w:rsidR="00D74CB8">
                      <w:rPr>
                        <w:sz w:val="18"/>
                        <w:szCs w:val="18"/>
                      </w:rPr>
                      <w:t xml:space="preserve"> and Distributed</w:t>
                    </w:r>
                    <w:r w:rsidRPr="00814929">
                      <w:rPr>
                        <w:sz w:val="18"/>
                        <w:szCs w:val="18"/>
                      </w:rPr>
                      <w:t xml:space="preserve"> </w:t>
                    </w:r>
                    <w:r w:rsidR="00D74CB8">
                      <w:rPr>
                        <w:sz w:val="18"/>
                        <w:szCs w:val="18"/>
                      </w:rPr>
                      <w:t xml:space="preserve">Tensorflow </w:t>
                    </w:r>
                    <w:r w:rsidR="00225C01">
                      <w:rPr>
                        <w:sz w:val="18"/>
                        <w:szCs w:val="18"/>
                      </w:rPr>
                      <w:t xml:space="preserve">inference. Optimized the model to better </w:t>
                    </w:r>
                    <w:r w:rsidRPr="00814929">
                      <w:rPr>
                        <w:sz w:val="18"/>
                        <w:szCs w:val="18"/>
                      </w:rPr>
                      <w:t xml:space="preserve">predictability and </w:t>
                    </w:r>
                    <w:r w:rsidR="00225C01">
                      <w:rPr>
                        <w:sz w:val="18"/>
                        <w:szCs w:val="18"/>
                      </w:rPr>
                      <w:t xml:space="preserve">study convergence of model v/s </w:t>
                    </w:r>
                    <w:r w:rsidR="00611BFF">
                      <w:rPr>
                        <w:sz w:val="18"/>
                        <w:szCs w:val="18"/>
                      </w:rPr>
                      <w:t>multi-</w:t>
                    </w:r>
                    <w:r w:rsidR="00225C01">
                      <w:rPr>
                        <w:sz w:val="18"/>
                        <w:szCs w:val="18"/>
                      </w:rPr>
                      <w:t>node</w:t>
                    </w:r>
                    <w:r w:rsidR="00611BFF">
                      <w:rPr>
                        <w:sz w:val="18"/>
                        <w:szCs w:val="18"/>
                      </w:rPr>
                      <w:t xml:space="preserve"> Training</w:t>
                    </w:r>
                    <w:r w:rsidRPr="00814929">
                      <w:rPr>
                        <w:sz w:val="18"/>
                        <w:szCs w:val="18"/>
                      </w:rPr>
                      <w:t xml:space="preserve">. Implemented optimized CPU configurations using  </w:t>
                    </w:r>
                    <w:hyperlink r:id="rId12" w:anchor="gs.dwysgl" w:history="1">
                      <w:r w:rsidRPr="00814929">
                        <w:rPr>
                          <w:rStyle w:val="Hyperlink"/>
                          <w:sz w:val="18"/>
                          <w:szCs w:val="18"/>
                        </w:rPr>
                        <w:t>https://www.intel.ai/optimizing-tensorflow-data-layer/#gs.dwysgl</w:t>
                      </w:r>
                    </w:hyperlink>
                  </w:p>
                  <w:p w14:paraId="66BCB749" w14:textId="77777777" w:rsidR="00A30C11" w:rsidRDefault="00D74CB8" w:rsidP="006D314E">
                    <w:pPr>
                      <w:rPr>
                        <w:rStyle w:val="Hyperlink"/>
                      </w:rPr>
                    </w:pPr>
                    <w:r>
                      <w:rPr>
                        <w:rStyle w:val="Hyperlink"/>
                      </w:rPr>
                      <w:t xml:space="preserve">Results: </w:t>
                    </w:r>
                    <w:r>
                      <w:rPr>
                        <w:rStyle w:val="Hyperlink"/>
                        <w:u w:val="none"/>
                      </w:rPr>
                      <w:t xml:space="preserve"> </w:t>
                    </w:r>
                    <w:r w:rsidR="008C4E4A">
                      <w:rPr>
                        <w:rStyle w:val="Hyperlink"/>
                        <w:u w:val="none"/>
                      </w:rPr>
                      <w:t>D</w:t>
                    </w:r>
                    <w:r w:rsidR="008C4E4A">
                      <w:rPr>
                        <w:rStyle w:val="Hyperlink"/>
                      </w:rPr>
                      <w:t>ice(parameter) increased by 33%</w:t>
                    </w:r>
                    <w:r w:rsidR="00A65B19">
                      <w:rPr>
                        <w:rStyle w:val="Hyperlink"/>
                      </w:rPr>
                      <w:t xml:space="preserve"> after inference post processing</w:t>
                    </w:r>
                  </w:p>
                  <w:p w14:paraId="70D0540B" w14:textId="77777777" w:rsidR="006D314E" w:rsidRPr="00A30C11" w:rsidRDefault="00A30C11" w:rsidP="006D314E">
                    <w:pPr>
                      <w:rPr>
                        <w:sz w:val="18"/>
                        <w:szCs w:val="18"/>
                      </w:rPr>
                    </w:pPr>
                    <w:r w:rsidRPr="00A30C11">
                      <w:rPr>
                        <w:rStyle w:val="Hyperlink"/>
                        <w:u w:val="none"/>
                      </w:rPr>
                      <w:t>Built Tens</w:t>
                    </w:r>
                    <w:r>
                      <w:rPr>
                        <w:rStyle w:val="Hyperlink"/>
                        <w:u w:val="none"/>
                      </w:rPr>
                      <w:t>orflow wheel using IntelMPI and Intel Compilers.</w:t>
                    </w:r>
                  </w:p>
                </w:sdtContent>
              </w:sdt>
              <w:p w14:paraId="033512C0" w14:textId="77777777" w:rsidR="006D314E" w:rsidRPr="00FF7509" w:rsidRDefault="00C20BB0" w:rsidP="00C20BB0">
                <w:r>
                  <w:rPr>
                    <w:rFonts w:asciiTheme="majorHAnsi" w:hAnsiTheme="majorHAnsi" w:cstheme="majorHAnsi"/>
                    <w:b/>
                    <w:sz w:val="18"/>
                    <w:szCs w:val="18"/>
                  </w:rPr>
                  <w:t>CU</w:t>
                </w:r>
                <w:r>
                  <w:rPr>
                    <w:rFonts w:asciiTheme="majorHAnsi" w:hAnsiTheme="majorHAnsi" w:cstheme="majorHAnsi"/>
                    <w:b/>
                    <w:color w:val="000000" w:themeColor="text1"/>
                    <w:sz w:val="18"/>
                    <w:szCs w:val="18"/>
                  </w:rPr>
                  <w:t xml:space="preserve">RRENTLY DEVELOPING INTEL EDGE INSIGHTS SOFTWARE, </w:t>
                </w:r>
                <w:r w:rsidR="00AC2459">
                  <w:rPr>
                    <w:rFonts w:asciiTheme="majorHAnsi" w:hAnsiTheme="majorHAnsi" w:cstheme="majorHAnsi"/>
                    <w:b/>
                    <w:color w:val="000000" w:themeColor="text1"/>
                    <w:sz w:val="18"/>
                    <w:szCs w:val="18"/>
                  </w:rPr>
                  <w:t>(Edge computing software)</w:t>
                </w:r>
              </w:p>
            </w:sdtContent>
          </w:sdt>
        </w:tc>
      </w:tr>
      <w:tr w:rsidR="006D314E" w:rsidRPr="00FF7509" w14:paraId="351ADF85" w14:textId="77777777" w:rsidTr="00D74CB8">
        <w:trPr>
          <w:gridAfter w:val="2"/>
          <w:wAfter w:w="16440" w:type="dxa"/>
          <w:trHeight w:val="712"/>
        </w:trPr>
        <w:tc>
          <w:tcPr>
            <w:tcW w:w="1350" w:type="dxa"/>
          </w:tcPr>
          <w:p w14:paraId="41B59DE2" w14:textId="77777777" w:rsidR="006D314E" w:rsidRPr="00FF7509" w:rsidRDefault="006D314E" w:rsidP="006D314E">
            <w:pPr>
              <w:pStyle w:val="Heading1"/>
              <w:rPr>
                <w:sz w:val="20"/>
              </w:rPr>
            </w:pPr>
            <w:r w:rsidRPr="00FF7509">
              <w:rPr>
                <w:sz w:val="20"/>
              </w:rPr>
              <w:t>COMPUTER PROFICIENCY</w:t>
            </w:r>
          </w:p>
          <w:p w14:paraId="6F76C1E9" w14:textId="77777777" w:rsidR="006D314E" w:rsidRPr="00FF7509" w:rsidRDefault="006D314E" w:rsidP="006D314E">
            <w:pPr>
              <w:pStyle w:val="Heading1"/>
              <w:rPr>
                <w:sz w:val="20"/>
              </w:rPr>
            </w:pPr>
          </w:p>
        </w:tc>
        <w:tc>
          <w:tcPr>
            <w:tcW w:w="485" w:type="dxa"/>
          </w:tcPr>
          <w:p w14:paraId="39FA0D8B" w14:textId="77777777" w:rsidR="006D314E" w:rsidRPr="00FF7509" w:rsidRDefault="006D314E" w:rsidP="006D314E">
            <w:r w:rsidRPr="00FF7509">
              <w:t xml:space="preserve"> </w:t>
            </w:r>
            <w:r w:rsidR="00E365A5">
              <w:t xml:space="preserve"> </w:t>
            </w:r>
          </w:p>
        </w:tc>
        <w:tc>
          <w:tcPr>
            <w:tcW w:w="8455" w:type="dxa"/>
          </w:tcPr>
          <w:p w14:paraId="48E657C0" w14:textId="77777777" w:rsidR="006D314E" w:rsidRPr="00BA5C90" w:rsidRDefault="006D314E" w:rsidP="00E365A5">
            <w:pPr>
              <w:pStyle w:val="ResumeText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BA5C90">
              <w:rPr>
                <w:b/>
                <w:sz w:val="18"/>
                <w:szCs w:val="18"/>
              </w:rPr>
              <w:t>Languages</w:t>
            </w:r>
            <w:r w:rsidRPr="00BA5C90">
              <w:rPr>
                <w:sz w:val="18"/>
                <w:szCs w:val="18"/>
              </w:rPr>
              <w:t>: C, C++, Java, Python</w:t>
            </w:r>
            <w:r w:rsidR="00BA5C90">
              <w:rPr>
                <w:sz w:val="18"/>
                <w:szCs w:val="18"/>
              </w:rPr>
              <w:t>3</w:t>
            </w:r>
          </w:p>
          <w:p w14:paraId="47C13AD0" w14:textId="77777777" w:rsidR="006D314E" w:rsidRPr="00BA5C90" w:rsidRDefault="006D314E" w:rsidP="00BA5C90">
            <w:pPr>
              <w:pStyle w:val="ResumeText"/>
              <w:rPr>
                <w:sz w:val="18"/>
                <w:szCs w:val="18"/>
              </w:rPr>
            </w:pPr>
          </w:p>
          <w:p w14:paraId="5AFA2423" w14:textId="77777777" w:rsidR="00E365A5" w:rsidRPr="00BA5C90" w:rsidRDefault="00E365A5" w:rsidP="00E365A5">
            <w:pPr>
              <w:pStyle w:val="ResumeText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BA5C90">
              <w:rPr>
                <w:b/>
                <w:sz w:val="18"/>
                <w:szCs w:val="18"/>
              </w:rPr>
              <w:t xml:space="preserve">Technologies:  </w:t>
            </w:r>
            <w:r w:rsidRPr="00BA5C90">
              <w:rPr>
                <w:sz w:val="18"/>
                <w:szCs w:val="18"/>
              </w:rPr>
              <w:t>Tensorflow,</w:t>
            </w:r>
            <w:r w:rsidRPr="00BA5C90">
              <w:rPr>
                <w:b/>
                <w:sz w:val="18"/>
                <w:szCs w:val="18"/>
              </w:rPr>
              <w:t xml:space="preserve"> </w:t>
            </w:r>
            <w:r w:rsidRPr="00BA5C90">
              <w:rPr>
                <w:sz w:val="18"/>
                <w:szCs w:val="18"/>
              </w:rPr>
              <w:t xml:space="preserve">Keras, OpenCV, </w:t>
            </w:r>
            <w:r w:rsidRPr="00BA5C90">
              <w:rPr>
                <w:b/>
                <w:sz w:val="18"/>
                <w:szCs w:val="18"/>
              </w:rPr>
              <w:t xml:space="preserve"> </w:t>
            </w:r>
            <w:r w:rsidRPr="00BA5C90">
              <w:rPr>
                <w:sz w:val="18"/>
                <w:szCs w:val="18"/>
              </w:rPr>
              <w:t>OpenVINO,</w:t>
            </w:r>
            <w:r w:rsidRPr="00BA5C90">
              <w:rPr>
                <w:b/>
                <w:sz w:val="18"/>
                <w:szCs w:val="18"/>
              </w:rPr>
              <w:t xml:space="preserve"> </w:t>
            </w:r>
            <w:r w:rsidRPr="00BA5C90">
              <w:rPr>
                <w:sz w:val="18"/>
                <w:szCs w:val="18"/>
              </w:rPr>
              <w:t>IntelMPI,</w:t>
            </w:r>
            <w:r w:rsidR="00584776">
              <w:rPr>
                <w:sz w:val="18"/>
                <w:szCs w:val="18"/>
              </w:rPr>
              <w:t xml:space="preserve"> OMPI,</w:t>
            </w:r>
            <w:r w:rsidRPr="00BA5C90">
              <w:rPr>
                <w:sz w:val="18"/>
                <w:szCs w:val="18"/>
              </w:rPr>
              <w:t xml:space="preserve"> Horovod,</w:t>
            </w:r>
            <w:r w:rsidR="00584776">
              <w:rPr>
                <w:sz w:val="18"/>
                <w:szCs w:val="18"/>
              </w:rPr>
              <w:t xml:space="preserve"> </w:t>
            </w:r>
            <w:r w:rsidRPr="00BA5C90">
              <w:rPr>
                <w:sz w:val="18"/>
                <w:szCs w:val="18"/>
              </w:rPr>
              <w:t>Docker</w:t>
            </w:r>
            <w:r w:rsidR="008F55BA">
              <w:rPr>
                <w:sz w:val="18"/>
                <w:szCs w:val="18"/>
              </w:rPr>
              <w:t>, ReactJS</w:t>
            </w:r>
          </w:p>
          <w:p w14:paraId="4949461B" w14:textId="77777777" w:rsidR="006D314E" w:rsidRPr="00BA5C90" w:rsidRDefault="006D314E" w:rsidP="00E365A5">
            <w:pPr>
              <w:pStyle w:val="ResumeText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BA5C90">
              <w:rPr>
                <w:b/>
                <w:sz w:val="18"/>
                <w:szCs w:val="18"/>
              </w:rPr>
              <w:t xml:space="preserve">Operating:   </w:t>
            </w:r>
            <w:r w:rsidR="00E365A5" w:rsidRPr="00BA5C90">
              <w:rPr>
                <w:b/>
                <w:sz w:val="18"/>
                <w:szCs w:val="18"/>
              </w:rPr>
              <w:t xml:space="preserve"> </w:t>
            </w:r>
            <w:r w:rsidRPr="00BA5C90">
              <w:rPr>
                <w:sz w:val="18"/>
                <w:szCs w:val="18"/>
              </w:rPr>
              <w:t xml:space="preserve">Windows, Linux </w:t>
            </w:r>
            <w:r w:rsidRPr="00BA5C90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(RHEL , CentOS</w:t>
            </w:r>
            <w:r w:rsidR="00584776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6/7)</w:t>
            </w:r>
          </w:p>
          <w:p w14:paraId="1B134929" w14:textId="77777777" w:rsidR="006D314E" w:rsidRDefault="006D314E" w:rsidP="00584776">
            <w:pPr>
              <w:pStyle w:val="ResumeText"/>
              <w:ind w:left="720"/>
              <w:rPr>
                <w:b/>
                <w:sz w:val="18"/>
                <w:szCs w:val="18"/>
              </w:rPr>
            </w:pPr>
            <w:r w:rsidRPr="00BA5C90">
              <w:rPr>
                <w:b/>
                <w:sz w:val="18"/>
                <w:szCs w:val="18"/>
              </w:rPr>
              <w:t>System</w:t>
            </w:r>
            <w:r w:rsidR="00E365A5" w:rsidRPr="00BA5C90">
              <w:rPr>
                <w:b/>
                <w:sz w:val="18"/>
                <w:szCs w:val="18"/>
              </w:rPr>
              <w:t xml:space="preserve"> &amp;  Distribution</w:t>
            </w:r>
          </w:p>
          <w:p w14:paraId="4DEA6B15" w14:textId="215B7535" w:rsidR="00F906CC" w:rsidRPr="00584776" w:rsidRDefault="00F906CC" w:rsidP="00F906CC">
            <w:pPr>
              <w:pStyle w:val="ResumeText"/>
              <w:numPr>
                <w:ilvl w:val="0"/>
                <w:numId w:val="22"/>
              </w:num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Database Systems: </w:t>
            </w:r>
            <w:r>
              <w:rPr>
                <w:sz w:val="18"/>
                <w:szCs w:val="18"/>
              </w:rPr>
              <w:t>MySQL</w:t>
            </w:r>
            <w:r w:rsidR="00F15B0A">
              <w:rPr>
                <w:sz w:val="18"/>
                <w:szCs w:val="18"/>
              </w:rPr>
              <w:t>, MongoDB</w:t>
            </w:r>
          </w:p>
        </w:tc>
      </w:tr>
      <w:tr w:rsidR="00FF7509" w:rsidRPr="00C0314D" w14:paraId="15E43C4E" w14:textId="77777777" w:rsidTr="00D74CB8">
        <w:trPr>
          <w:gridAfter w:val="2"/>
          <w:wAfter w:w="16440" w:type="dxa"/>
          <w:trHeight w:val="712"/>
        </w:trPr>
        <w:tc>
          <w:tcPr>
            <w:tcW w:w="1350" w:type="dxa"/>
          </w:tcPr>
          <w:p w14:paraId="62FDB174" w14:textId="77777777" w:rsidR="00FF7509" w:rsidRPr="00FF7509" w:rsidRDefault="00FF7509" w:rsidP="006D314E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ACADEMIC PROJECTS</w:t>
            </w:r>
          </w:p>
        </w:tc>
        <w:tc>
          <w:tcPr>
            <w:tcW w:w="485" w:type="dxa"/>
          </w:tcPr>
          <w:p w14:paraId="398D9B90" w14:textId="77777777" w:rsidR="00FF7509" w:rsidRPr="00FF7509" w:rsidRDefault="00FF7509" w:rsidP="006D314E"/>
        </w:tc>
        <w:tc>
          <w:tcPr>
            <w:tcW w:w="8455" w:type="dxa"/>
          </w:tcPr>
          <w:p w14:paraId="0895B6C9" w14:textId="77777777" w:rsidR="00D74CB8" w:rsidRPr="00C0314D" w:rsidRDefault="00D74CB8" w:rsidP="00D74CB8">
            <w:pPr>
              <w:pStyle w:val="ResumeText"/>
              <w:numPr>
                <w:ilvl w:val="0"/>
                <w:numId w:val="17"/>
              </w:numPr>
              <w:rPr>
                <w:b/>
                <w:color w:val="3A4B5B" w:themeColor="accent1" w:themeShade="80"/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>Project</w:t>
            </w:r>
            <w:r w:rsidRPr="00C0314D">
              <w:rPr>
                <w:b/>
                <w:color w:val="577188" w:themeColor="accent1" w:themeShade="BF"/>
                <w:sz w:val="18"/>
                <w:szCs w:val="18"/>
              </w:rPr>
              <w:t xml:space="preserve">: </w:t>
            </w:r>
            <w:r w:rsidRPr="00C0314D">
              <w:rPr>
                <w:b/>
                <w:color w:val="3A4B5B" w:themeColor="accent1" w:themeShade="80"/>
                <w:sz w:val="18"/>
                <w:szCs w:val="18"/>
              </w:rPr>
              <w:t>MRI Images Unet-Model</w:t>
            </w:r>
            <w:r>
              <w:rPr>
                <w:b/>
                <w:color w:val="3A4B5B" w:themeColor="accent1" w:themeShade="80"/>
                <w:sz w:val="18"/>
                <w:szCs w:val="18"/>
              </w:rPr>
              <w:t xml:space="preserve"> – [</w:t>
            </w:r>
            <w:r>
              <w:rPr>
                <w:color w:val="3A4B5B" w:themeColor="accent1" w:themeShade="80"/>
                <w:sz w:val="18"/>
                <w:szCs w:val="18"/>
              </w:rPr>
              <w:t>Summer 19’</w:t>
            </w:r>
            <w:r>
              <w:rPr>
                <w:b/>
                <w:color w:val="3A4B5B" w:themeColor="accent1" w:themeShade="80"/>
                <w:sz w:val="18"/>
                <w:szCs w:val="18"/>
              </w:rPr>
              <w:t>]</w:t>
            </w:r>
          </w:p>
          <w:p w14:paraId="7291FDD4" w14:textId="77777777" w:rsidR="00D74CB8" w:rsidRPr="00C0314D" w:rsidRDefault="00D74CB8" w:rsidP="00D74CB8">
            <w:pPr>
              <w:pStyle w:val="ListParagraph"/>
              <w:numPr>
                <w:ilvl w:val="1"/>
                <w:numId w:val="17"/>
              </w:numPr>
              <w:spacing w:after="40"/>
              <w:jc w:val="both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 </w:t>
            </w:r>
            <w:r w:rsidRPr="00C0314D">
              <w:rPr>
                <w:b/>
                <w:color w:val="002060"/>
                <w:sz w:val="18"/>
                <w:szCs w:val="18"/>
              </w:rPr>
              <w:t>Capabilities:</w:t>
            </w:r>
            <w:r w:rsidRPr="00C0314D">
              <w:rPr>
                <w:b/>
                <w:sz w:val="18"/>
                <w:szCs w:val="18"/>
              </w:rPr>
              <w:t xml:space="preserve"> </w:t>
            </w:r>
            <w:r w:rsidRPr="00C0314D">
              <w:rPr>
                <w:sz w:val="18"/>
                <w:szCs w:val="18"/>
              </w:rPr>
              <w:t xml:space="preserve">Capable of </w:t>
            </w:r>
            <w:r>
              <w:rPr>
                <w:sz w:val="18"/>
                <w:szCs w:val="18"/>
              </w:rPr>
              <w:t>segmenting</w:t>
            </w:r>
            <w:r w:rsidRPr="00C0314D">
              <w:rPr>
                <w:sz w:val="18"/>
                <w:szCs w:val="18"/>
              </w:rPr>
              <w:t xml:space="preserve"> tumor in MRI images, trained on Multinode cluster. </w:t>
            </w:r>
            <w:r w:rsidRPr="00C0314D">
              <w:rPr>
                <w:b/>
                <w:color w:val="002060"/>
                <w:sz w:val="18"/>
                <w:szCs w:val="18"/>
              </w:rPr>
              <w:t>Language</w:t>
            </w:r>
            <w:r w:rsidRPr="00C0314D">
              <w:rPr>
                <w:sz w:val="18"/>
                <w:szCs w:val="18"/>
              </w:rPr>
              <w:t xml:space="preserve">: Python </w:t>
            </w:r>
            <w:r w:rsidRPr="00C0314D">
              <w:rPr>
                <w:b/>
                <w:color w:val="002060"/>
                <w:sz w:val="18"/>
                <w:szCs w:val="18"/>
              </w:rPr>
              <w:t>Tech Stack</w:t>
            </w:r>
            <w:r w:rsidRPr="00C0314D">
              <w:rPr>
                <w:sz w:val="18"/>
                <w:szCs w:val="18"/>
              </w:rPr>
              <w:t>: Tensorflow, Keras, Horovod, IntelMPI</w:t>
            </w:r>
          </w:p>
          <w:p w14:paraId="65C3B2C9" w14:textId="77777777" w:rsidR="00FF7509" w:rsidRPr="00C0314D" w:rsidRDefault="00FF7509" w:rsidP="00B71E5F">
            <w:pPr>
              <w:pStyle w:val="ListParagraph"/>
              <w:numPr>
                <w:ilvl w:val="0"/>
                <w:numId w:val="17"/>
              </w:numPr>
              <w:tabs>
                <w:tab w:val="left" w:pos="2520"/>
              </w:tabs>
              <w:spacing w:after="40" w:line="240" w:lineRule="auto"/>
              <w:contextualSpacing w:val="0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Project : </w:t>
            </w:r>
            <w:r w:rsidRPr="00C0314D">
              <w:rPr>
                <w:rFonts w:cs="DejaVuSans"/>
                <w:b/>
                <w:color w:val="002060"/>
                <w:sz w:val="18"/>
                <w:szCs w:val="18"/>
              </w:rPr>
              <w:t>Surreal model of UX and Articulation</w:t>
            </w:r>
            <w:r w:rsidRPr="00C0314D">
              <w:rPr>
                <w:sz w:val="18"/>
                <w:szCs w:val="18"/>
              </w:rPr>
              <w:t xml:space="preserve"> </w:t>
            </w:r>
            <w:r w:rsidR="00A4788A">
              <w:rPr>
                <w:sz w:val="18"/>
                <w:szCs w:val="18"/>
              </w:rPr>
              <w:t>[Summer 18’]</w:t>
            </w:r>
          </w:p>
          <w:p w14:paraId="1FAEC421" w14:textId="77777777" w:rsidR="00FF7509" w:rsidRDefault="00FF7509" w:rsidP="00B71E5F">
            <w:pPr>
              <w:pStyle w:val="ListParagraph"/>
              <w:numPr>
                <w:ilvl w:val="1"/>
                <w:numId w:val="17"/>
              </w:numPr>
              <w:tabs>
                <w:tab w:val="left" w:pos="2520"/>
              </w:tabs>
              <w:spacing w:after="40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>Topic</w:t>
            </w:r>
            <w:r w:rsidRPr="00C0314D">
              <w:rPr>
                <w:b/>
                <w:sz w:val="18"/>
                <w:szCs w:val="18"/>
              </w:rPr>
              <w:t xml:space="preserve">: </w:t>
            </w:r>
            <w:r w:rsidRPr="00C0314D">
              <w:rPr>
                <w:b/>
                <w:color w:val="002060"/>
                <w:sz w:val="18"/>
                <w:szCs w:val="18"/>
              </w:rPr>
              <w:t xml:space="preserve">Sentiment Analysis </w:t>
            </w:r>
            <w:r w:rsidR="00C0314D">
              <w:rPr>
                <w:sz w:val="18"/>
                <w:szCs w:val="18"/>
              </w:rPr>
              <w:t xml:space="preserve">Capable of understanding semantics to a sentence (not a word). Designed on the theme “every set of conversation has answers to its why, what, when” </w:t>
            </w:r>
            <w:r w:rsidRPr="00C0314D">
              <w:rPr>
                <w:b/>
                <w:color w:val="002060"/>
                <w:sz w:val="18"/>
                <w:szCs w:val="18"/>
              </w:rPr>
              <w:t>Theme</w:t>
            </w:r>
            <w:r w:rsidRPr="00C0314D">
              <w:rPr>
                <w:color w:val="002060"/>
                <w:sz w:val="18"/>
                <w:szCs w:val="18"/>
              </w:rPr>
              <w:t>:</w:t>
            </w:r>
            <w:r w:rsidRPr="00C0314D">
              <w:rPr>
                <w:sz w:val="18"/>
                <w:szCs w:val="18"/>
              </w:rPr>
              <w:t xml:space="preserve"> Intel Distribution for Python- &lt;Intel Data Acceleration Library and Intel Math Kernel Library&gt; </w:t>
            </w:r>
            <w:r w:rsidRPr="00C0314D">
              <w:rPr>
                <w:b/>
                <w:color w:val="002060"/>
                <w:sz w:val="18"/>
                <w:szCs w:val="18"/>
              </w:rPr>
              <w:t>Language</w:t>
            </w:r>
            <w:r w:rsidRPr="00C0314D">
              <w:rPr>
                <w:sz w:val="18"/>
                <w:szCs w:val="18"/>
              </w:rPr>
              <w:t xml:space="preserve">: Python </w:t>
            </w:r>
            <w:r w:rsidRPr="00C0314D">
              <w:rPr>
                <w:b/>
                <w:color w:val="002060"/>
                <w:sz w:val="18"/>
                <w:szCs w:val="18"/>
              </w:rPr>
              <w:t>Framework</w:t>
            </w:r>
            <w:r w:rsidRPr="00C0314D">
              <w:rPr>
                <w:sz w:val="18"/>
                <w:szCs w:val="18"/>
              </w:rPr>
              <w:t xml:space="preserve">: Spyder (Anaconda) </w:t>
            </w:r>
            <w:r w:rsidRPr="00C0314D">
              <w:rPr>
                <w:b/>
                <w:color w:val="002060"/>
                <w:sz w:val="18"/>
                <w:szCs w:val="18"/>
              </w:rPr>
              <w:t>Tech Stack</w:t>
            </w:r>
            <w:r w:rsidRPr="00C0314D">
              <w:rPr>
                <w:color w:val="002060"/>
                <w:sz w:val="18"/>
                <w:szCs w:val="18"/>
              </w:rPr>
              <w:t>:</w:t>
            </w:r>
            <w:r w:rsidRPr="00C0314D">
              <w:rPr>
                <w:sz w:val="18"/>
                <w:szCs w:val="18"/>
              </w:rPr>
              <w:t xml:space="preserve"> Tensorflow, nltk, Stanfordnlp, tweepy, textblob.</w:t>
            </w:r>
            <w:r w:rsidR="00C0314D">
              <w:rPr>
                <w:sz w:val="18"/>
                <w:szCs w:val="18"/>
              </w:rPr>
              <w:t xml:space="preserve"> </w:t>
            </w:r>
          </w:p>
          <w:p w14:paraId="0EA6EA2D" w14:textId="77777777" w:rsidR="00C0314D" w:rsidRPr="00C0314D" w:rsidRDefault="00C0314D" w:rsidP="00C0314D">
            <w:pPr>
              <w:pStyle w:val="ListParagraph"/>
              <w:tabs>
                <w:tab w:val="left" w:pos="2520"/>
              </w:tabs>
              <w:spacing w:after="40"/>
              <w:ind w:left="1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Presented in Intel Python Hack Fury(1) Final </w:t>
            </w:r>
          </w:p>
          <w:p w14:paraId="34727F10" w14:textId="77777777" w:rsidR="00FF7509" w:rsidRPr="00C0314D" w:rsidRDefault="00FF7509" w:rsidP="00FF7509">
            <w:pPr>
              <w:pStyle w:val="ListParagraph"/>
              <w:tabs>
                <w:tab w:val="left" w:pos="2520"/>
              </w:tabs>
              <w:spacing w:after="40"/>
              <w:jc w:val="both"/>
              <w:rPr>
                <w:sz w:val="18"/>
                <w:szCs w:val="18"/>
              </w:rPr>
            </w:pPr>
          </w:p>
          <w:p w14:paraId="278163ED" w14:textId="77777777" w:rsidR="00FF7509" w:rsidRPr="00C0314D" w:rsidRDefault="00FF7509" w:rsidP="00B71E5F">
            <w:pPr>
              <w:pStyle w:val="ListParagraph"/>
              <w:numPr>
                <w:ilvl w:val="0"/>
                <w:numId w:val="17"/>
              </w:numPr>
              <w:tabs>
                <w:tab w:val="left" w:pos="2520"/>
              </w:tabs>
              <w:spacing w:after="4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Project: </w:t>
            </w:r>
            <w:r w:rsidRPr="00C0314D">
              <w:rPr>
                <w:b/>
                <w:color w:val="002060"/>
                <w:sz w:val="18"/>
                <w:szCs w:val="18"/>
              </w:rPr>
              <w:t>Signature Recognition</w:t>
            </w:r>
            <w:r w:rsidR="005634D6">
              <w:rPr>
                <w:b/>
                <w:color w:val="002060"/>
                <w:sz w:val="18"/>
                <w:szCs w:val="18"/>
              </w:rPr>
              <w:t xml:space="preserve"> – [</w:t>
            </w:r>
            <w:r w:rsidR="005634D6">
              <w:rPr>
                <w:color w:val="002060"/>
                <w:sz w:val="18"/>
                <w:szCs w:val="18"/>
              </w:rPr>
              <w:t>December 18’</w:t>
            </w:r>
            <w:r w:rsidR="005634D6">
              <w:rPr>
                <w:b/>
                <w:color w:val="002060"/>
                <w:sz w:val="18"/>
                <w:szCs w:val="18"/>
              </w:rPr>
              <w:t>]</w:t>
            </w:r>
          </w:p>
          <w:p w14:paraId="29E35025" w14:textId="77777777" w:rsidR="00FF7509" w:rsidRPr="00C0314D" w:rsidRDefault="00FF7509" w:rsidP="00B71E5F">
            <w:pPr>
              <w:pStyle w:val="ListParagraph"/>
              <w:numPr>
                <w:ilvl w:val="1"/>
                <w:numId w:val="17"/>
              </w:numPr>
              <w:spacing w:after="40"/>
              <w:jc w:val="both"/>
              <w:rPr>
                <w:sz w:val="18"/>
                <w:szCs w:val="18"/>
              </w:rPr>
            </w:pPr>
            <w:r w:rsidRPr="00C0314D">
              <w:rPr>
                <w:b/>
                <w:color w:val="002060"/>
                <w:sz w:val="18"/>
                <w:szCs w:val="18"/>
              </w:rPr>
              <w:t>Capabilities:</w:t>
            </w:r>
            <w:r w:rsidRPr="00C0314D">
              <w:rPr>
                <w:b/>
                <w:sz w:val="18"/>
                <w:szCs w:val="18"/>
              </w:rPr>
              <w:t xml:space="preserve"> </w:t>
            </w:r>
            <w:r w:rsidRPr="00C0314D">
              <w:rPr>
                <w:sz w:val="18"/>
                <w:szCs w:val="18"/>
              </w:rPr>
              <w:t>Capable of differentiating genuine and forged signatures</w:t>
            </w:r>
            <w:r w:rsidR="005634D6">
              <w:rPr>
                <w:sz w:val="18"/>
                <w:szCs w:val="18"/>
              </w:rPr>
              <w:t xml:space="preserve"> with 90% accuracy</w:t>
            </w:r>
            <w:r w:rsidRPr="00C0314D">
              <w:rPr>
                <w:b/>
                <w:color w:val="002060"/>
                <w:sz w:val="18"/>
                <w:szCs w:val="18"/>
              </w:rPr>
              <w:t xml:space="preserve"> Language</w:t>
            </w:r>
            <w:r w:rsidRPr="00C0314D">
              <w:rPr>
                <w:sz w:val="18"/>
                <w:szCs w:val="18"/>
              </w:rPr>
              <w:t xml:space="preserve">: Python </w:t>
            </w:r>
            <w:r w:rsidRPr="00C0314D">
              <w:rPr>
                <w:b/>
                <w:color w:val="002060"/>
                <w:sz w:val="18"/>
                <w:szCs w:val="18"/>
              </w:rPr>
              <w:t>Framework</w:t>
            </w:r>
            <w:r w:rsidRPr="00C0314D">
              <w:rPr>
                <w:color w:val="002060"/>
                <w:sz w:val="18"/>
                <w:szCs w:val="18"/>
              </w:rPr>
              <w:t>:</w:t>
            </w:r>
            <w:r w:rsidRPr="00C0314D">
              <w:rPr>
                <w:sz w:val="18"/>
                <w:szCs w:val="18"/>
              </w:rPr>
              <w:t xml:space="preserve"> Spyder (Anaconda) </w:t>
            </w:r>
            <w:r w:rsidRPr="00C0314D">
              <w:rPr>
                <w:b/>
                <w:color w:val="002060"/>
                <w:sz w:val="18"/>
                <w:szCs w:val="18"/>
              </w:rPr>
              <w:t>Tech Stack</w:t>
            </w:r>
            <w:r w:rsidRPr="00C0314D">
              <w:rPr>
                <w:sz w:val="18"/>
                <w:szCs w:val="18"/>
              </w:rPr>
              <w:t>: Tensorflow, Open CV</w:t>
            </w:r>
            <w:r w:rsidR="00541C31">
              <w:rPr>
                <w:sz w:val="18"/>
                <w:szCs w:val="18"/>
              </w:rPr>
              <w:t xml:space="preserve">, </w:t>
            </w:r>
            <w:r w:rsidR="00EE2739">
              <w:rPr>
                <w:sz w:val="18"/>
                <w:szCs w:val="18"/>
              </w:rPr>
              <w:t xml:space="preserve"> </w:t>
            </w:r>
            <w:r w:rsidR="00541C31">
              <w:rPr>
                <w:sz w:val="18"/>
                <w:szCs w:val="18"/>
              </w:rPr>
              <w:t>Scikit-Learn</w:t>
            </w:r>
          </w:p>
          <w:p w14:paraId="10865524" w14:textId="77777777" w:rsidR="00FF7509" w:rsidRPr="00C0314D" w:rsidRDefault="00FF7509" w:rsidP="00FF7509">
            <w:pPr>
              <w:pStyle w:val="ResumeText"/>
              <w:ind w:firstLine="700"/>
              <w:rPr>
                <w:sz w:val="18"/>
                <w:szCs w:val="18"/>
              </w:rPr>
            </w:pPr>
          </w:p>
          <w:p w14:paraId="0C7CF450" w14:textId="77777777" w:rsidR="00B71E5F" w:rsidRPr="00C0314D" w:rsidRDefault="00B71E5F" w:rsidP="00B71E5F">
            <w:pPr>
              <w:pStyle w:val="ResumeText"/>
              <w:numPr>
                <w:ilvl w:val="0"/>
                <w:numId w:val="17"/>
              </w:numPr>
              <w:rPr>
                <w:b/>
                <w:color w:val="333639" w:themeColor="text2" w:themeTint="E6"/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Project: </w:t>
            </w:r>
            <w:r w:rsidRPr="00C0314D">
              <w:rPr>
                <w:b/>
                <w:color w:val="333639" w:themeColor="text2" w:themeTint="E6"/>
                <w:sz w:val="18"/>
                <w:szCs w:val="18"/>
              </w:rPr>
              <w:t>Recommendation System</w:t>
            </w:r>
            <w:r w:rsidR="005634D6">
              <w:rPr>
                <w:b/>
                <w:color w:val="333639" w:themeColor="text2" w:themeTint="E6"/>
                <w:sz w:val="18"/>
                <w:szCs w:val="18"/>
              </w:rPr>
              <w:t xml:space="preserve"> – [</w:t>
            </w:r>
            <w:r w:rsidR="005634D6">
              <w:rPr>
                <w:color w:val="333639" w:themeColor="text2" w:themeTint="E6"/>
                <w:sz w:val="18"/>
                <w:szCs w:val="18"/>
              </w:rPr>
              <w:t>October 18’</w:t>
            </w:r>
            <w:r w:rsidR="005634D6">
              <w:rPr>
                <w:b/>
                <w:color w:val="333639" w:themeColor="text2" w:themeTint="E6"/>
                <w:sz w:val="18"/>
                <w:szCs w:val="18"/>
              </w:rPr>
              <w:t>]</w:t>
            </w:r>
          </w:p>
          <w:p w14:paraId="30B55750" w14:textId="77777777" w:rsidR="00B71E5F" w:rsidRPr="00C0314D" w:rsidRDefault="00B71E5F" w:rsidP="00B71E5F">
            <w:pPr>
              <w:pStyle w:val="ListParagraph"/>
              <w:numPr>
                <w:ilvl w:val="1"/>
                <w:numId w:val="17"/>
              </w:numPr>
              <w:spacing w:after="40"/>
              <w:jc w:val="both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 </w:t>
            </w:r>
            <w:r w:rsidRPr="00C0314D">
              <w:rPr>
                <w:b/>
                <w:color w:val="002060"/>
                <w:sz w:val="18"/>
                <w:szCs w:val="18"/>
              </w:rPr>
              <w:t>Capabilities:</w:t>
            </w:r>
            <w:r w:rsidRPr="00C0314D">
              <w:rPr>
                <w:b/>
                <w:sz w:val="18"/>
                <w:szCs w:val="18"/>
              </w:rPr>
              <w:t xml:space="preserve"> </w:t>
            </w:r>
            <w:r w:rsidRPr="00C0314D">
              <w:rPr>
                <w:sz w:val="18"/>
                <w:szCs w:val="18"/>
              </w:rPr>
              <w:t xml:space="preserve">Information filtering system as per the users’ preference </w:t>
            </w:r>
            <w:r w:rsidRPr="00C0314D">
              <w:rPr>
                <w:b/>
                <w:color w:val="002060"/>
                <w:sz w:val="18"/>
                <w:szCs w:val="18"/>
              </w:rPr>
              <w:t>Language</w:t>
            </w:r>
            <w:r w:rsidRPr="00C0314D">
              <w:rPr>
                <w:sz w:val="18"/>
                <w:szCs w:val="18"/>
              </w:rPr>
              <w:t xml:space="preserve">: Python </w:t>
            </w:r>
            <w:r w:rsidRPr="00C0314D">
              <w:rPr>
                <w:b/>
                <w:color w:val="002060"/>
                <w:sz w:val="18"/>
                <w:szCs w:val="18"/>
              </w:rPr>
              <w:t>Tech Stack</w:t>
            </w:r>
            <w:r w:rsidRPr="00C0314D">
              <w:rPr>
                <w:sz w:val="18"/>
                <w:szCs w:val="18"/>
              </w:rPr>
              <w:t>: Scipy, Matplotlib</w:t>
            </w:r>
          </w:p>
          <w:p w14:paraId="37E35F05" w14:textId="77777777" w:rsidR="00B71E5F" w:rsidRPr="00C0314D" w:rsidRDefault="00B71E5F" w:rsidP="00B71E5F">
            <w:pPr>
              <w:pStyle w:val="ListParagraph"/>
              <w:spacing w:after="40"/>
              <w:ind w:left="1440"/>
              <w:jc w:val="both"/>
              <w:rPr>
                <w:sz w:val="18"/>
                <w:szCs w:val="18"/>
              </w:rPr>
            </w:pPr>
          </w:p>
          <w:p w14:paraId="28C11D2F" w14:textId="77777777" w:rsidR="00FF7509" w:rsidRPr="00C0314D" w:rsidRDefault="00B71E5F" w:rsidP="00B71E5F">
            <w:pPr>
              <w:pStyle w:val="ResumeText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Project: </w:t>
            </w:r>
            <w:r w:rsidRPr="00C0314D">
              <w:rPr>
                <w:b/>
                <w:color w:val="333639" w:themeColor="text2" w:themeTint="E6"/>
                <w:sz w:val="18"/>
                <w:szCs w:val="18"/>
              </w:rPr>
              <w:t>Student-Teacher Portal</w:t>
            </w:r>
            <w:r w:rsidR="005634D6">
              <w:rPr>
                <w:b/>
                <w:color w:val="333639" w:themeColor="text2" w:themeTint="E6"/>
                <w:sz w:val="18"/>
                <w:szCs w:val="18"/>
              </w:rPr>
              <w:t xml:space="preserve"> – [</w:t>
            </w:r>
            <w:r w:rsidR="005634D6">
              <w:rPr>
                <w:color w:val="333639" w:themeColor="text2" w:themeTint="E6"/>
                <w:sz w:val="18"/>
                <w:szCs w:val="18"/>
              </w:rPr>
              <w:t>Summer 17’</w:t>
            </w:r>
            <w:r w:rsidR="005634D6">
              <w:rPr>
                <w:b/>
                <w:color w:val="333639" w:themeColor="text2" w:themeTint="E6"/>
                <w:sz w:val="18"/>
                <w:szCs w:val="18"/>
              </w:rPr>
              <w:t>]</w:t>
            </w:r>
          </w:p>
          <w:p w14:paraId="138949CD" w14:textId="77777777" w:rsidR="00B71E5F" w:rsidRPr="00C0314D" w:rsidRDefault="00B71E5F" w:rsidP="00B71E5F">
            <w:pPr>
              <w:pStyle w:val="ListParagraph"/>
              <w:numPr>
                <w:ilvl w:val="1"/>
                <w:numId w:val="17"/>
              </w:numPr>
              <w:spacing w:after="40"/>
              <w:jc w:val="both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lastRenderedPageBreak/>
              <w:t xml:space="preserve"> (Interactive learning). </w:t>
            </w:r>
            <w:r w:rsidRPr="00C0314D">
              <w:rPr>
                <w:b/>
                <w:color w:val="002060"/>
                <w:sz w:val="18"/>
                <w:szCs w:val="18"/>
              </w:rPr>
              <w:t>Language</w:t>
            </w:r>
            <w:r w:rsidRPr="00C0314D">
              <w:rPr>
                <w:sz w:val="18"/>
                <w:szCs w:val="18"/>
              </w:rPr>
              <w:t xml:space="preserve">- HTML, Java </w:t>
            </w:r>
            <w:r w:rsidRPr="00C0314D">
              <w:rPr>
                <w:b/>
                <w:color w:val="002060"/>
                <w:sz w:val="18"/>
                <w:szCs w:val="18"/>
              </w:rPr>
              <w:t>Tool</w:t>
            </w:r>
            <w:r w:rsidRPr="00C0314D">
              <w:rPr>
                <w:sz w:val="18"/>
                <w:szCs w:val="18"/>
              </w:rPr>
              <w:t xml:space="preserve"> :Eclipse </w:t>
            </w:r>
            <w:r w:rsidRPr="00C0314D">
              <w:rPr>
                <w:b/>
                <w:color w:val="002060"/>
                <w:sz w:val="18"/>
                <w:szCs w:val="18"/>
              </w:rPr>
              <w:t>DBMS</w:t>
            </w:r>
            <w:r w:rsidRPr="00C0314D">
              <w:rPr>
                <w:sz w:val="18"/>
                <w:szCs w:val="18"/>
              </w:rPr>
              <w:t xml:space="preserve">: MySQL , </w:t>
            </w:r>
            <w:r w:rsidRPr="00C0314D">
              <w:rPr>
                <w:b/>
                <w:color w:val="002060"/>
                <w:sz w:val="18"/>
                <w:szCs w:val="18"/>
              </w:rPr>
              <w:t>Technology</w:t>
            </w:r>
            <w:r w:rsidRPr="00C0314D">
              <w:rPr>
                <w:sz w:val="18"/>
                <w:szCs w:val="18"/>
              </w:rPr>
              <w:t xml:space="preserve">: JSP Under Oracle Workforce Development Program ( June-July’17) </w:t>
            </w:r>
          </w:p>
          <w:p w14:paraId="14E0FA05" w14:textId="77777777" w:rsidR="00B71E5F" w:rsidRPr="00C0314D" w:rsidRDefault="00B71E5F" w:rsidP="00B71E5F">
            <w:pPr>
              <w:pStyle w:val="ResumeText"/>
              <w:ind w:firstLine="40"/>
              <w:rPr>
                <w:sz w:val="18"/>
                <w:szCs w:val="18"/>
              </w:rPr>
            </w:pPr>
          </w:p>
        </w:tc>
      </w:tr>
      <w:tr w:rsidR="006D314E" w:rsidRPr="00FF7509" w14:paraId="0496E14B" w14:textId="77777777" w:rsidTr="00D74CB8">
        <w:trPr>
          <w:gridAfter w:val="2"/>
          <w:wAfter w:w="16440" w:type="dxa"/>
          <w:trHeight w:val="9116"/>
        </w:trPr>
        <w:tc>
          <w:tcPr>
            <w:tcW w:w="1350" w:type="dxa"/>
          </w:tcPr>
          <w:p w14:paraId="6FEA2F6F" w14:textId="77777777" w:rsidR="006D314E" w:rsidRDefault="00CD6A3D" w:rsidP="00CD6A3D">
            <w:pPr>
              <w:pStyle w:val="Heading1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</w:t>
            </w:r>
            <w:r w:rsidR="006D314E" w:rsidRPr="00FF7509">
              <w:rPr>
                <w:sz w:val="20"/>
              </w:rPr>
              <w:t>ACHIEVEMENTS</w:t>
            </w:r>
          </w:p>
          <w:p w14:paraId="062AB0E3" w14:textId="77777777" w:rsidR="00CD6A3D" w:rsidRDefault="00CD6A3D" w:rsidP="00CD6A3D"/>
          <w:p w14:paraId="2ED095CF" w14:textId="77777777" w:rsidR="00CD6A3D" w:rsidRDefault="00CD6A3D" w:rsidP="00CD6A3D"/>
          <w:p w14:paraId="130FF986" w14:textId="77777777" w:rsidR="00CD6A3D" w:rsidRDefault="00CD6A3D" w:rsidP="00CD6A3D"/>
          <w:p w14:paraId="66E43C8E" w14:textId="77777777" w:rsidR="00CD6A3D" w:rsidRDefault="00CD6A3D" w:rsidP="00CD6A3D"/>
          <w:p w14:paraId="5CF3FA3C" w14:textId="77777777" w:rsidR="00CD6A3D" w:rsidRDefault="00CD6A3D" w:rsidP="00CD6A3D"/>
          <w:p w14:paraId="16D3CA28" w14:textId="77777777" w:rsidR="00CD6A3D" w:rsidRDefault="00CD6A3D" w:rsidP="00CD6A3D"/>
          <w:p w14:paraId="55FF2BC2" w14:textId="77777777" w:rsidR="00CD6A3D" w:rsidRDefault="00CD6A3D" w:rsidP="00CD6A3D"/>
          <w:p w14:paraId="393E9967" w14:textId="77777777" w:rsidR="00CD6A3D" w:rsidRDefault="00CD6A3D" w:rsidP="00CD6A3D"/>
          <w:p w14:paraId="318FDBC9" w14:textId="77777777" w:rsidR="00CD6A3D" w:rsidRDefault="00CD6A3D" w:rsidP="00CD6A3D"/>
          <w:p w14:paraId="76EF7FEA" w14:textId="77777777" w:rsidR="00CD6A3D" w:rsidRDefault="00CD6A3D" w:rsidP="00CD6A3D"/>
          <w:p w14:paraId="5D0B224D" w14:textId="77777777" w:rsidR="00B6358E" w:rsidRPr="00CD6A3D" w:rsidRDefault="00B6358E" w:rsidP="00B6358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85" w:type="dxa"/>
          </w:tcPr>
          <w:p w14:paraId="0F2FCC34" w14:textId="77777777" w:rsidR="006D314E" w:rsidRPr="00FF7509" w:rsidRDefault="006D314E" w:rsidP="006D314E"/>
        </w:tc>
        <w:tc>
          <w:tcPr>
            <w:tcW w:w="8455" w:type="dxa"/>
          </w:tcPr>
          <w:p w14:paraId="37B98D68" w14:textId="77777777" w:rsid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>1. Participated in “</w:t>
            </w:r>
            <w:r w:rsidRPr="00C0314D">
              <w:rPr>
                <w:color w:val="0070C0"/>
                <w:sz w:val="18"/>
                <w:szCs w:val="18"/>
              </w:rPr>
              <w:t>Intel Python Hack Fury</w:t>
            </w:r>
            <w:r w:rsidRPr="00C0314D">
              <w:rPr>
                <w:sz w:val="18"/>
                <w:szCs w:val="18"/>
              </w:rPr>
              <w:t xml:space="preserve">” .Co-Organized by Intel, Amazon Web Service and IISER-Pune.                                                                                                                                                                   </w:t>
            </w:r>
          </w:p>
          <w:p w14:paraId="64729031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  <w:u w:val="single"/>
              </w:rPr>
            </w:pPr>
            <w:r w:rsidRPr="00C0314D">
              <w:rPr>
                <w:sz w:val="18"/>
                <w:szCs w:val="18"/>
                <w:u w:val="single"/>
              </w:rPr>
              <w:t>I was in the final 8</w:t>
            </w:r>
          </w:p>
          <w:p w14:paraId="1A129799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Phase 1: I developed a “Surreal model of UX and Articulation”. </w:t>
            </w:r>
          </w:p>
          <w:p w14:paraId="564E7C5B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>Phase 2: Successful Submission of Function Prototype and Idea Development.</w:t>
            </w:r>
          </w:p>
          <w:p w14:paraId="1C059C9B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>Phase 3: Offline Presentation of the whole Idea, usage, technicality and implementation on the overall parameters of contest objectives.</w:t>
            </w:r>
          </w:p>
          <w:p w14:paraId="1E55AF37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  <w:u w:val="single"/>
              </w:rPr>
              <w:t xml:space="preserve">This module is capable of </w:t>
            </w:r>
            <w:r w:rsidR="00C0314D" w:rsidRPr="00C0314D">
              <w:rPr>
                <w:sz w:val="18"/>
                <w:szCs w:val="18"/>
                <w:u w:val="single"/>
              </w:rPr>
              <w:t xml:space="preserve">extract semantics from a conversation and provide the answers. Extendible to </w:t>
            </w:r>
            <w:r w:rsidRPr="00C0314D">
              <w:rPr>
                <w:sz w:val="18"/>
                <w:szCs w:val="18"/>
                <w:u w:val="single"/>
              </w:rPr>
              <w:t>sarca</w:t>
            </w:r>
            <w:r w:rsidR="00C0314D" w:rsidRPr="00C0314D">
              <w:rPr>
                <w:sz w:val="18"/>
                <w:szCs w:val="18"/>
                <w:u w:val="single"/>
              </w:rPr>
              <w:t>sm</w:t>
            </w:r>
            <w:r w:rsidRPr="00C0314D">
              <w:rPr>
                <w:sz w:val="18"/>
                <w:szCs w:val="18"/>
                <w:u w:val="single"/>
              </w:rPr>
              <w:t xml:space="preserve"> detection and </w:t>
            </w:r>
            <w:r w:rsidR="00C0314D" w:rsidRPr="00C0314D">
              <w:rPr>
                <w:sz w:val="18"/>
                <w:szCs w:val="18"/>
                <w:u w:val="single"/>
              </w:rPr>
              <w:t>reapplying the sarcasm to any statement</w:t>
            </w:r>
            <w:r w:rsidR="00C0314D">
              <w:rPr>
                <w:sz w:val="18"/>
                <w:szCs w:val="18"/>
              </w:rPr>
              <w:t>.</w:t>
            </w:r>
          </w:p>
          <w:p w14:paraId="582FA0B4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>Link: https://www.hackerearth.com/sprints/intel-pythonhackfury/</w:t>
            </w:r>
          </w:p>
          <w:p w14:paraId="3634FD6C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</w:p>
          <w:p w14:paraId="29EADE85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2. Participated in </w:t>
            </w:r>
            <w:r w:rsidRPr="00C0314D">
              <w:rPr>
                <w:color w:val="0070C0"/>
                <w:sz w:val="18"/>
                <w:szCs w:val="18"/>
              </w:rPr>
              <w:t xml:space="preserve">Axis Bank AI Challenge </w:t>
            </w:r>
            <w:r w:rsidRPr="00C0314D">
              <w:rPr>
                <w:sz w:val="18"/>
                <w:szCs w:val="18"/>
              </w:rPr>
              <w:t>(co-organized by Amazon Web Services) (Team Challenge)</w:t>
            </w:r>
          </w:p>
          <w:p w14:paraId="32675654" w14:textId="77777777" w:rsidR="00D74CB8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>The Core of contest was “Signature Recognition”. Development of a technology with highest accuracy to differentiate genuine and forged signatures</w:t>
            </w:r>
            <w:r w:rsidR="00D74CB8">
              <w:rPr>
                <w:sz w:val="18"/>
                <w:szCs w:val="18"/>
              </w:rPr>
              <w:t>.</w:t>
            </w:r>
          </w:p>
          <w:p w14:paraId="4167AF54" w14:textId="77777777" w:rsidR="006D314E" w:rsidRPr="00C0314D" w:rsidRDefault="006D314E" w:rsidP="006D314E">
            <w:pPr>
              <w:pStyle w:val="ResumeText"/>
              <w:rPr>
                <w:sz w:val="18"/>
                <w:szCs w:val="18"/>
              </w:rPr>
            </w:pPr>
            <w:r w:rsidRPr="00C0314D">
              <w:rPr>
                <w:sz w:val="18"/>
                <w:szCs w:val="18"/>
                <w:u w:val="single"/>
              </w:rPr>
              <w:t>My team successfully reached the final round</w:t>
            </w:r>
            <w:r w:rsidRPr="00C0314D">
              <w:rPr>
                <w:sz w:val="18"/>
                <w:szCs w:val="18"/>
              </w:rPr>
              <w:t>.</w:t>
            </w:r>
          </w:p>
          <w:p w14:paraId="41BE090D" w14:textId="77777777" w:rsidR="00F576F0" w:rsidRDefault="006D314E" w:rsidP="00F576F0">
            <w:pPr>
              <w:pStyle w:val="ResumeText"/>
              <w:rPr>
                <w:rStyle w:val="Hyperlink"/>
                <w:sz w:val="18"/>
                <w:szCs w:val="18"/>
              </w:rPr>
            </w:pPr>
            <w:r w:rsidRPr="00C0314D">
              <w:rPr>
                <w:sz w:val="18"/>
                <w:szCs w:val="18"/>
              </w:rPr>
              <w:t xml:space="preserve">Link : </w:t>
            </w:r>
            <w:hyperlink r:id="rId13" w:history="1">
              <w:r w:rsidRPr="00C0314D">
                <w:rPr>
                  <w:rStyle w:val="Hyperlink"/>
                  <w:sz w:val="18"/>
                  <w:szCs w:val="18"/>
                </w:rPr>
                <w:t>https://www.hackerearth.com/sprints/axis-hackathon/</w:t>
              </w:r>
            </w:hyperlink>
          </w:p>
          <w:p w14:paraId="326E01E7" w14:textId="77777777" w:rsidR="00D74CB8" w:rsidRDefault="00D74CB8" w:rsidP="00F576F0">
            <w:pPr>
              <w:pStyle w:val="ResumeText"/>
              <w:rPr>
                <w:rStyle w:val="Hyperlink"/>
                <w:sz w:val="18"/>
                <w:szCs w:val="18"/>
              </w:rPr>
            </w:pPr>
          </w:p>
          <w:p w14:paraId="414BCE04" w14:textId="77777777" w:rsidR="00D74CB8" w:rsidRPr="00D74CB8" w:rsidRDefault="00D74CB8" w:rsidP="00F576F0">
            <w:pPr>
              <w:pStyle w:val="ResumeText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  </w:t>
            </w:r>
          </w:p>
          <w:p w14:paraId="142B33CA" w14:textId="77777777" w:rsidR="00CD6A3D" w:rsidRDefault="00CD6A3D" w:rsidP="00F576F0">
            <w:pPr>
              <w:pStyle w:val="ResumeText"/>
              <w:rPr>
                <w:rStyle w:val="Hyperlink"/>
              </w:rPr>
            </w:pPr>
          </w:p>
          <w:p w14:paraId="586E9909" w14:textId="77777777" w:rsidR="00CD6A3D" w:rsidRPr="00CD6A3D" w:rsidRDefault="00CD6A3D" w:rsidP="00F576F0">
            <w:pPr>
              <w:pStyle w:val="ResumeText"/>
              <w:rPr>
                <w:rStyle w:val="Hyperlink"/>
                <w:sz w:val="18"/>
                <w:szCs w:val="18"/>
                <w:u w:val="none"/>
              </w:rPr>
            </w:pPr>
          </w:p>
          <w:p w14:paraId="25F1C124" w14:textId="77777777" w:rsidR="00CD6A3D" w:rsidRPr="00C0314D" w:rsidRDefault="00CD6A3D" w:rsidP="00F576F0">
            <w:pPr>
              <w:pStyle w:val="ResumeText"/>
              <w:rPr>
                <w:rStyle w:val="Hyperlink"/>
                <w:sz w:val="18"/>
                <w:szCs w:val="18"/>
              </w:rPr>
            </w:pPr>
          </w:p>
          <w:p w14:paraId="468B57DF" w14:textId="77777777" w:rsidR="00F576F0" w:rsidRDefault="00F576F0" w:rsidP="00F576F0">
            <w:pPr>
              <w:pStyle w:val="ResumeText"/>
              <w:rPr>
                <w:rStyle w:val="Hyperlink"/>
              </w:rPr>
            </w:pPr>
          </w:p>
          <w:p w14:paraId="6AB6DF06" w14:textId="77777777" w:rsidR="008F0876" w:rsidRPr="00F576F0" w:rsidRDefault="008F0876" w:rsidP="00F576F0">
            <w:pPr>
              <w:pStyle w:val="ResumeText"/>
              <w:rPr>
                <w:color w:val="646464" w:themeColor="hyperlink"/>
                <w:u w:val="single"/>
              </w:rPr>
            </w:pPr>
          </w:p>
        </w:tc>
      </w:tr>
    </w:tbl>
    <w:p w14:paraId="2B4DB43E" w14:textId="77777777" w:rsidR="00461F69" w:rsidRDefault="00461F69" w:rsidP="00C0314D"/>
    <w:sectPr w:rsidR="00461F69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51352" w14:textId="77777777" w:rsidR="00FF471F" w:rsidRDefault="00FF471F">
      <w:pPr>
        <w:spacing w:before="0" w:after="0" w:line="240" w:lineRule="auto"/>
      </w:pPr>
      <w:r>
        <w:separator/>
      </w:r>
    </w:p>
  </w:endnote>
  <w:endnote w:type="continuationSeparator" w:id="0">
    <w:p w14:paraId="4153A0B0" w14:textId="77777777" w:rsidR="00FF471F" w:rsidRDefault="00FF47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77D5F" w14:textId="77777777" w:rsidR="00234C4A" w:rsidRDefault="00234C4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03863" w14:textId="77777777" w:rsidR="00FF471F" w:rsidRDefault="00FF471F">
      <w:pPr>
        <w:spacing w:before="0" w:after="0" w:line="240" w:lineRule="auto"/>
      </w:pPr>
      <w:r>
        <w:separator/>
      </w:r>
    </w:p>
  </w:footnote>
  <w:footnote w:type="continuationSeparator" w:id="0">
    <w:p w14:paraId="51E1384A" w14:textId="77777777" w:rsidR="00FF471F" w:rsidRDefault="00FF47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3D0"/>
    <w:multiLevelType w:val="hybridMultilevel"/>
    <w:tmpl w:val="C482591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 w15:restartNumberingAfterBreak="0">
    <w:nsid w:val="035C0C4D"/>
    <w:multiLevelType w:val="hybridMultilevel"/>
    <w:tmpl w:val="4B2E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09D7"/>
    <w:multiLevelType w:val="hybridMultilevel"/>
    <w:tmpl w:val="6F1A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4FA3"/>
    <w:multiLevelType w:val="hybridMultilevel"/>
    <w:tmpl w:val="D69C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91930"/>
    <w:multiLevelType w:val="hybridMultilevel"/>
    <w:tmpl w:val="EFBC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1781"/>
    <w:multiLevelType w:val="hybridMultilevel"/>
    <w:tmpl w:val="A284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D3CBD"/>
    <w:multiLevelType w:val="hybridMultilevel"/>
    <w:tmpl w:val="BD92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868E4"/>
    <w:multiLevelType w:val="hybridMultilevel"/>
    <w:tmpl w:val="68783B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8228F"/>
    <w:multiLevelType w:val="hybridMultilevel"/>
    <w:tmpl w:val="FFC8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4597"/>
    <w:multiLevelType w:val="hybridMultilevel"/>
    <w:tmpl w:val="E47E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36C49"/>
    <w:multiLevelType w:val="hybridMultilevel"/>
    <w:tmpl w:val="1592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E1A68"/>
    <w:multiLevelType w:val="hybridMultilevel"/>
    <w:tmpl w:val="56A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A477C"/>
    <w:multiLevelType w:val="hybridMultilevel"/>
    <w:tmpl w:val="214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E7B85"/>
    <w:multiLevelType w:val="hybridMultilevel"/>
    <w:tmpl w:val="FFC02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853D9"/>
    <w:multiLevelType w:val="hybridMultilevel"/>
    <w:tmpl w:val="F37A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93247"/>
    <w:multiLevelType w:val="hybridMultilevel"/>
    <w:tmpl w:val="85302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E5C15"/>
    <w:multiLevelType w:val="hybridMultilevel"/>
    <w:tmpl w:val="DC42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271A2"/>
    <w:multiLevelType w:val="hybridMultilevel"/>
    <w:tmpl w:val="5EE8897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55776BE2"/>
    <w:multiLevelType w:val="hybridMultilevel"/>
    <w:tmpl w:val="1AAA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F0"/>
    <w:multiLevelType w:val="hybridMultilevel"/>
    <w:tmpl w:val="CF22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C7995"/>
    <w:multiLevelType w:val="hybridMultilevel"/>
    <w:tmpl w:val="346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13DB7"/>
    <w:multiLevelType w:val="hybridMultilevel"/>
    <w:tmpl w:val="ACE2D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651CF8"/>
    <w:multiLevelType w:val="hybridMultilevel"/>
    <w:tmpl w:val="1BC2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5042F"/>
    <w:multiLevelType w:val="hybridMultilevel"/>
    <w:tmpl w:val="72F0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C6CD5"/>
    <w:multiLevelType w:val="hybridMultilevel"/>
    <w:tmpl w:val="C83A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3"/>
  </w:num>
  <w:num w:numId="4">
    <w:abstractNumId w:val="24"/>
  </w:num>
  <w:num w:numId="5">
    <w:abstractNumId w:val="2"/>
  </w:num>
  <w:num w:numId="6">
    <w:abstractNumId w:val="9"/>
  </w:num>
  <w:num w:numId="7">
    <w:abstractNumId w:val="21"/>
  </w:num>
  <w:num w:numId="8">
    <w:abstractNumId w:val="15"/>
  </w:num>
  <w:num w:numId="9">
    <w:abstractNumId w:val="17"/>
  </w:num>
  <w:num w:numId="10">
    <w:abstractNumId w:val="14"/>
  </w:num>
  <w:num w:numId="11">
    <w:abstractNumId w:val="5"/>
  </w:num>
  <w:num w:numId="12">
    <w:abstractNumId w:val="12"/>
  </w:num>
  <w:num w:numId="13">
    <w:abstractNumId w:val="22"/>
  </w:num>
  <w:num w:numId="14">
    <w:abstractNumId w:val="6"/>
  </w:num>
  <w:num w:numId="15">
    <w:abstractNumId w:val="18"/>
  </w:num>
  <w:num w:numId="16">
    <w:abstractNumId w:val="19"/>
  </w:num>
  <w:num w:numId="17">
    <w:abstractNumId w:val="8"/>
  </w:num>
  <w:num w:numId="18">
    <w:abstractNumId w:val="10"/>
  </w:num>
  <w:num w:numId="19">
    <w:abstractNumId w:val="16"/>
  </w:num>
  <w:num w:numId="20">
    <w:abstractNumId w:val="7"/>
  </w:num>
  <w:num w:numId="21">
    <w:abstractNumId w:val="13"/>
  </w:num>
  <w:num w:numId="22">
    <w:abstractNumId w:val="1"/>
  </w:num>
  <w:num w:numId="23">
    <w:abstractNumId w:val="4"/>
  </w:num>
  <w:num w:numId="24">
    <w:abstractNumId w:val="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2DB"/>
    <w:rsid w:val="00010D41"/>
    <w:rsid w:val="00021E29"/>
    <w:rsid w:val="000D1774"/>
    <w:rsid w:val="00104D1E"/>
    <w:rsid w:val="00127EE5"/>
    <w:rsid w:val="0014797F"/>
    <w:rsid w:val="001D7B4D"/>
    <w:rsid w:val="001E6D94"/>
    <w:rsid w:val="00225C01"/>
    <w:rsid w:val="00234195"/>
    <w:rsid w:val="00234C4A"/>
    <w:rsid w:val="002B3BAA"/>
    <w:rsid w:val="002D3792"/>
    <w:rsid w:val="002D7606"/>
    <w:rsid w:val="003772DB"/>
    <w:rsid w:val="003A5463"/>
    <w:rsid w:val="003E4255"/>
    <w:rsid w:val="003F0AF0"/>
    <w:rsid w:val="00401684"/>
    <w:rsid w:val="0042087C"/>
    <w:rsid w:val="00461F69"/>
    <w:rsid w:val="004E480B"/>
    <w:rsid w:val="005101D3"/>
    <w:rsid w:val="005179A9"/>
    <w:rsid w:val="00541C31"/>
    <w:rsid w:val="00553D3A"/>
    <w:rsid w:val="005634D6"/>
    <w:rsid w:val="005666CD"/>
    <w:rsid w:val="005760A8"/>
    <w:rsid w:val="00584776"/>
    <w:rsid w:val="005A5787"/>
    <w:rsid w:val="005D4282"/>
    <w:rsid w:val="00611BFF"/>
    <w:rsid w:val="00622F56"/>
    <w:rsid w:val="00660F93"/>
    <w:rsid w:val="006A7D32"/>
    <w:rsid w:val="006C1595"/>
    <w:rsid w:val="006D314E"/>
    <w:rsid w:val="006E01DB"/>
    <w:rsid w:val="006E31B5"/>
    <w:rsid w:val="007816E2"/>
    <w:rsid w:val="00781CE8"/>
    <w:rsid w:val="007D7E3E"/>
    <w:rsid w:val="007E5FBC"/>
    <w:rsid w:val="00814929"/>
    <w:rsid w:val="008344C1"/>
    <w:rsid w:val="008A7A18"/>
    <w:rsid w:val="008C48ED"/>
    <w:rsid w:val="008C4E4A"/>
    <w:rsid w:val="008F0876"/>
    <w:rsid w:val="008F55BA"/>
    <w:rsid w:val="00923B67"/>
    <w:rsid w:val="00941ED2"/>
    <w:rsid w:val="009C5DB4"/>
    <w:rsid w:val="009D1D66"/>
    <w:rsid w:val="009F0690"/>
    <w:rsid w:val="00A24B6D"/>
    <w:rsid w:val="00A30C11"/>
    <w:rsid w:val="00A4788A"/>
    <w:rsid w:val="00A65B19"/>
    <w:rsid w:val="00A97977"/>
    <w:rsid w:val="00AA0AFD"/>
    <w:rsid w:val="00AB419D"/>
    <w:rsid w:val="00AB4E82"/>
    <w:rsid w:val="00AC2459"/>
    <w:rsid w:val="00AF3A4D"/>
    <w:rsid w:val="00AF6B64"/>
    <w:rsid w:val="00B57580"/>
    <w:rsid w:val="00B6358E"/>
    <w:rsid w:val="00B71E5F"/>
    <w:rsid w:val="00BA5C90"/>
    <w:rsid w:val="00C0314D"/>
    <w:rsid w:val="00C20BB0"/>
    <w:rsid w:val="00C36CC4"/>
    <w:rsid w:val="00C41644"/>
    <w:rsid w:val="00C60937"/>
    <w:rsid w:val="00CB2781"/>
    <w:rsid w:val="00CD6A3D"/>
    <w:rsid w:val="00CE7FE9"/>
    <w:rsid w:val="00D552FD"/>
    <w:rsid w:val="00D5613B"/>
    <w:rsid w:val="00D74CB8"/>
    <w:rsid w:val="00D84937"/>
    <w:rsid w:val="00D9535E"/>
    <w:rsid w:val="00E2470C"/>
    <w:rsid w:val="00E365A5"/>
    <w:rsid w:val="00EA4A84"/>
    <w:rsid w:val="00ED72A6"/>
    <w:rsid w:val="00EE2739"/>
    <w:rsid w:val="00F043AB"/>
    <w:rsid w:val="00F15B0A"/>
    <w:rsid w:val="00F216DE"/>
    <w:rsid w:val="00F30920"/>
    <w:rsid w:val="00F4155A"/>
    <w:rsid w:val="00F576F0"/>
    <w:rsid w:val="00F81D0C"/>
    <w:rsid w:val="00F906CC"/>
    <w:rsid w:val="00FA2E1C"/>
    <w:rsid w:val="00FD6209"/>
    <w:rsid w:val="00FF471F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4146F"/>
  <w15:chartTrackingRefBased/>
  <w15:docId w15:val="{A7553035-CFC5-4CEF-AF3F-84BCE0EA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127E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644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ackerearth.com/sprints/axis-hackath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ntel.ai/optimizing-tensorflow-data-lay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vallari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vallari-rastogi-75b65813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63B83F268248F6A01B41114918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D0F8E-C372-4821-A5C9-B35F78155026}"/>
      </w:docPartPr>
      <w:docPartBody>
        <w:p w:rsidR="00EB0853" w:rsidRDefault="00B10343">
          <w:pPr>
            <w:pStyle w:val="3963B83F268248F6A01B41114918238C"/>
          </w:pPr>
          <w:r>
            <w:t>[Street Address]</w:t>
          </w:r>
        </w:p>
      </w:docPartBody>
    </w:docPart>
    <w:docPart>
      <w:docPartPr>
        <w:name w:val="F7C7FB4C68C74BF9AD960650E5EE4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E9B9F-FDBD-485B-9DA4-8FFBCAFECE2D}"/>
      </w:docPartPr>
      <w:docPartBody>
        <w:p w:rsidR="00EB0853" w:rsidRDefault="00B10343">
          <w:pPr>
            <w:pStyle w:val="F7C7FB4C68C74BF9AD960650E5EE431D"/>
          </w:pPr>
          <w:r>
            <w:t>[City, ST ZIP Code]</w:t>
          </w:r>
        </w:p>
      </w:docPartBody>
    </w:docPart>
    <w:docPart>
      <w:docPartPr>
        <w:name w:val="FEB45ECE81B5483CBB914C898D91D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51A2-DF46-4E3E-9A34-154C80EFC355}"/>
      </w:docPartPr>
      <w:docPartBody>
        <w:p w:rsidR="00EB0853" w:rsidRDefault="00B10343">
          <w:pPr>
            <w:pStyle w:val="FEB45ECE81B5483CBB914C898D91DF08"/>
          </w:pPr>
          <w:r>
            <w:t>[Telephone]</w:t>
          </w:r>
        </w:p>
      </w:docPartBody>
    </w:docPart>
    <w:docPart>
      <w:docPartPr>
        <w:name w:val="3124B6808A9F43A4B55B69B66AB8E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5C56B-0CBC-4820-8EC5-300B11DD369D}"/>
      </w:docPartPr>
      <w:docPartBody>
        <w:p w:rsidR="00EB0853" w:rsidRDefault="00B10343">
          <w:pPr>
            <w:pStyle w:val="3124B6808A9F43A4B55B69B66AB8E19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ADFEC31A5234F47920C07258768E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60AB-A947-4B8D-B7A5-CF0221C44D54}"/>
      </w:docPartPr>
      <w:docPartBody>
        <w:p w:rsidR="00EB0853" w:rsidRDefault="00B10343">
          <w:pPr>
            <w:pStyle w:val="EADFEC31A5234F47920C07258768E124"/>
          </w:pPr>
          <w:r>
            <w:t>[Your Name]</w:t>
          </w:r>
        </w:p>
      </w:docPartBody>
    </w:docPart>
    <w:docPart>
      <w:docPartPr>
        <w:name w:val="9B8895ADFDF549678BA61463D1B5F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ABD1F-664C-4829-BCC2-A9697250FBF8}"/>
      </w:docPartPr>
      <w:docPartBody>
        <w:p w:rsidR="00EB0853" w:rsidRDefault="00A863BC" w:rsidP="00A863BC">
          <w:pPr>
            <w:pStyle w:val="9B8895ADFDF549678BA61463D1B5FD5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6FA867C43E45A4B51B0CF199200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E3204-739F-4318-A050-085EA991C3BA}"/>
      </w:docPartPr>
      <w:docPartBody>
        <w:p w:rsidR="00EB0853" w:rsidRDefault="00A863BC" w:rsidP="00A863BC">
          <w:pPr>
            <w:pStyle w:val="CF6FA867C43E45A4B51B0CF1992000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34BC1944BB47CEBE643FB20F65E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7420F-ECFE-4966-8940-959B0AAB20FC}"/>
      </w:docPartPr>
      <w:docPartBody>
        <w:p w:rsidR="00EB0853" w:rsidRDefault="00A863BC" w:rsidP="00A863BC">
          <w:pPr>
            <w:pStyle w:val="0A34BC1944BB47CEBE643FB20F65E6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0F29D857A74FFFBFE1B3361C9B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BFF5E-7CD9-4DA3-9244-5A8D8317AD7A}"/>
      </w:docPartPr>
      <w:docPartBody>
        <w:p w:rsidR="00EB0853" w:rsidRDefault="00A863BC" w:rsidP="00A863BC">
          <w:pPr>
            <w:pStyle w:val="670F29D857A74FFFBFE1B3361C9B61B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7050EACFDB470D939176A4F4F28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04F98-5FE5-40A0-9EDE-18D69CFCCD2B}"/>
      </w:docPartPr>
      <w:docPartBody>
        <w:p w:rsidR="00EB0853" w:rsidRDefault="00A863BC" w:rsidP="00A863BC">
          <w:pPr>
            <w:pStyle w:val="117050EACFDB470D939176A4F4F28A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2ACF429B9046619F143D5928464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7B80-D159-4456-B5BB-0835F53DB2A2}"/>
      </w:docPartPr>
      <w:docPartBody>
        <w:p w:rsidR="00EB0853" w:rsidRDefault="00A863BC" w:rsidP="00A863BC">
          <w:pPr>
            <w:pStyle w:val="602ACF429B9046619F143D5928464E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26F0DED847418B9C77124D5574E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B800E-B934-4B46-822C-229F74779F10}"/>
      </w:docPartPr>
      <w:docPartBody>
        <w:p w:rsidR="00EB0853" w:rsidRDefault="00A863BC" w:rsidP="00A863BC">
          <w:pPr>
            <w:pStyle w:val="E026F0DED847418B9C77124D5574E28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3BC"/>
    <w:rsid w:val="001A5232"/>
    <w:rsid w:val="001D7AD8"/>
    <w:rsid w:val="00254C47"/>
    <w:rsid w:val="0027741E"/>
    <w:rsid w:val="00314175"/>
    <w:rsid w:val="00341F23"/>
    <w:rsid w:val="003C707E"/>
    <w:rsid w:val="00473401"/>
    <w:rsid w:val="00A863BC"/>
    <w:rsid w:val="00B10343"/>
    <w:rsid w:val="00C93F52"/>
    <w:rsid w:val="00E51E9A"/>
    <w:rsid w:val="00EB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3B83F268248F6A01B41114918238C">
    <w:name w:val="3963B83F268248F6A01B41114918238C"/>
  </w:style>
  <w:style w:type="paragraph" w:customStyle="1" w:styleId="F7C7FB4C68C74BF9AD960650E5EE431D">
    <w:name w:val="F7C7FB4C68C74BF9AD960650E5EE431D"/>
  </w:style>
  <w:style w:type="paragraph" w:customStyle="1" w:styleId="FEB45ECE81B5483CBB914C898D91DF08">
    <w:name w:val="FEB45ECE81B5483CBB914C898D91DF08"/>
  </w:style>
  <w:style w:type="paragraph" w:customStyle="1" w:styleId="C02EBA51C7CB4CE9A208E88FD1F1FF0B">
    <w:name w:val="C02EBA51C7CB4CE9A208E88FD1F1FF0B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124B6808A9F43A4B55B69B66AB8E191">
    <w:name w:val="3124B6808A9F43A4B55B69B66AB8E191"/>
  </w:style>
  <w:style w:type="paragraph" w:customStyle="1" w:styleId="EADFEC31A5234F47920C07258768E124">
    <w:name w:val="EADFEC31A5234F47920C07258768E124"/>
  </w:style>
  <w:style w:type="paragraph" w:customStyle="1" w:styleId="29F22BC6EAB6435DA6CE79F78C003528">
    <w:name w:val="29F22BC6EAB6435DA6CE79F78C00352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043CCDE1F4442CDB4D808E1EA837E6E">
    <w:name w:val="7043CCDE1F4442CDB4D808E1EA837E6E"/>
  </w:style>
  <w:style w:type="character" w:styleId="PlaceholderText">
    <w:name w:val="Placeholder Text"/>
    <w:basedOn w:val="DefaultParagraphFont"/>
    <w:uiPriority w:val="99"/>
    <w:semiHidden/>
    <w:rsid w:val="00EB0853"/>
    <w:rPr>
      <w:color w:val="808080"/>
    </w:rPr>
  </w:style>
  <w:style w:type="paragraph" w:customStyle="1" w:styleId="26A778A164E847DC93FA33C5B083750B">
    <w:name w:val="26A778A164E847DC93FA33C5B083750B"/>
  </w:style>
  <w:style w:type="paragraph" w:customStyle="1" w:styleId="24029850E2834C64A1480925B54431C8">
    <w:name w:val="24029850E2834C64A1480925B54431C8"/>
  </w:style>
  <w:style w:type="paragraph" w:customStyle="1" w:styleId="18C80CB58AAB4522BDA83BFE9F7DAAEA">
    <w:name w:val="18C80CB58AAB4522BDA83BFE9F7DAAEA"/>
  </w:style>
  <w:style w:type="paragraph" w:customStyle="1" w:styleId="209A4C09B25C495690E9864ED4F8B19E">
    <w:name w:val="209A4C09B25C495690E9864ED4F8B19E"/>
  </w:style>
  <w:style w:type="paragraph" w:customStyle="1" w:styleId="2F7C479E830343DE99558A0197D6F5AA">
    <w:name w:val="2F7C479E830343DE99558A0197D6F5AA"/>
  </w:style>
  <w:style w:type="paragraph" w:customStyle="1" w:styleId="CA4377BC90524DE498EB155AFC26EAA9">
    <w:name w:val="CA4377BC90524DE498EB155AFC26EAA9"/>
  </w:style>
  <w:style w:type="paragraph" w:customStyle="1" w:styleId="63A5D4CA1CC04186BCEA323436B74BBB">
    <w:name w:val="63A5D4CA1CC04186BCEA323436B74BBB"/>
  </w:style>
  <w:style w:type="paragraph" w:customStyle="1" w:styleId="9010497E6E474C6CA46C3BA361F5AF22">
    <w:name w:val="9010497E6E474C6CA46C3BA361F5AF22"/>
  </w:style>
  <w:style w:type="paragraph" w:customStyle="1" w:styleId="26F150C738A94465A7553A6F3C70F8D9">
    <w:name w:val="26F150C738A94465A7553A6F3C70F8D9"/>
  </w:style>
  <w:style w:type="paragraph" w:customStyle="1" w:styleId="F5942894AB98445C9AB2CFF476CD3E1E">
    <w:name w:val="F5942894AB98445C9AB2CFF476CD3E1E"/>
  </w:style>
  <w:style w:type="paragraph" w:customStyle="1" w:styleId="186F531B8C4F4C3FA37DE1CDC2FEA104">
    <w:name w:val="186F531B8C4F4C3FA37DE1CDC2FEA104"/>
  </w:style>
  <w:style w:type="paragraph" w:customStyle="1" w:styleId="A1A70E1BFF7046AF8419E28BB1384FD6">
    <w:name w:val="A1A70E1BFF7046AF8419E28BB1384FD6"/>
    <w:rsid w:val="00A863BC"/>
  </w:style>
  <w:style w:type="paragraph" w:customStyle="1" w:styleId="F82261802FD94E18A4F9363FC6F5E756">
    <w:name w:val="F82261802FD94E18A4F9363FC6F5E756"/>
    <w:rsid w:val="00A863BC"/>
  </w:style>
  <w:style w:type="paragraph" w:customStyle="1" w:styleId="9648066E4B2F47B2ADF1F7D03AEAF592">
    <w:name w:val="9648066E4B2F47B2ADF1F7D03AEAF592"/>
    <w:rsid w:val="00A863BC"/>
  </w:style>
  <w:style w:type="paragraph" w:customStyle="1" w:styleId="17211F79712E48A7B8E4B1F4246964BC">
    <w:name w:val="17211F79712E48A7B8E4B1F4246964BC"/>
    <w:rsid w:val="00A863BC"/>
  </w:style>
  <w:style w:type="paragraph" w:customStyle="1" w:styleId="57430D404A6F45B983227E9DE7F2653B">
    <w:name w:val="57430D404A6F45B983227E9DE7F2653B"/>
    <w:rsid w:val="00A863BC"/>
  </w:style>
  <w:style w:type="paragraph" w:customStyle="1" w:styleId="C9A7F7E5A50642F6A6ED854B53F6EFD0">
    <w:name w:val="C9A7F7E5A50642F6A6ED854B53F6EFD0"/>
    <w:rsid w:val="00A863BC"/>
  </w:style>
  <w:style w:type="paragraph" w:customStyle="1" w:styleId="6EBED87F8F4C4E7F9CF2C246DC7D86C4">
    <w:name w:val="6EBED87F8F4C4E7F9CF2C246DC7D86C4"/>
    <w:rsid w:val="00A863BC"/>
  </w:style>
  <w:style w:type="paragraph" w:customStyle="1" w:styleId="11324AFE9BA14E38A44AD2FEAB93C54B">
    <w:name w:val="11324AFE9BA14E38A44AD2FEAB93C54B"/>
    <w:rsid w:val="00A863BC"/>
  </w:style>
  <w:style w:type="paragraph" w:customStyle="1" w:styleId="5E494B56FB9E4B838B09FB770FFD87AE">
    <w:name w:val="5E494B56FB9E4B838B09FB770FFD87AE"/>
    <w:rsid w:val="00A863BC"/>
  </w:style>
  <w:style w:type="paragraph" w:customStyle="1" w:styleId="1A1C84B6544644F6A38B850A7BB9E1B0">
    <w:name w:val="1A1C84B6544644F6A38B850A7BB9E1B0"/>
    <w:rsid w:val="00A863BC"/>
  </w:style>
  <w:style w:type="paragraph" w:customStyle="1" w:styleId="99BE9E72681A4E439310DC4618263617">
    <w:name w:val="99BE9E72681A4E439310DC4618263617"/>
    <w:rsid w:val="00A863BC"/>
  </w:style>
  <w:style w:type="paragraph" w:customStyle="1" w:styleId="5E0F5F884C0641A3B7968287AB16AE96">
    <w:name w:val="5E0F5F884C0641A3B7968287AB16AE96"/>
    <w:rsid w:val="00A863BC"/>
  </w:style>
  <w:style w:type="paragraph" w:customStyle="1" w:styleId="9B8895ADFDF549678BA61463D1B5FD5F">
    <w:name w:val="9B8895ADFDF549678BA61463D1B5FD5F"/>
    <w:rsid w:val="00A863BC"/>
  </w:style>
  <w:style w:type="paragraph" w:customStyle="1" w:styleId="CF6FA867C43E45A4B51B0CF199200028">
    <w:name w:val="CF6FA867C43E45A4B51B0CF199200028"/>
    <w:rsid w:val="00A863BC"/>
  </w:style>
  <w:style w:type="paragraph" w:customStyle="1" w:styleId="0A34BC1944BB47CEBE643FB20F65E69B">
    <w:name w:val="0A34BC1944BB47CEBE643FB20F65E69B"/>
    <w:rsid w:val="00A863BC"/>
  </w:style>
  <w:style w:type="paragraph" w:customStyle="1" w:styleId="670F29D857A74FFFBFE1B3361C9B61B4">
    <w:name w:val="670F29D857A74FFFBFE1B3361C9B61B4"/>
    <w:rsid w:val="00A863BC"/>
  </w:style>
  <w:style w:type="paragraph" w:customStyle="1" w:styleId="117050EACFDB470D939176A4F4F28A77">
    <w:name w:val="117050EACFDB470D939176A4F4F28A77"/>
    <w:rsid w:val="00A863BC"/>
  </w:style>
  <w:style w:type="paragraph" w:customStyle="1" w:styleId="602ACF429B9046619F143D5928464E56">
    <w:name w:val="602ACF429B9046619F143D5928464E56"/>
    <w:rsid w:val="00A863BC"/>
  </w:style>
  <w:style w:type="paragraph" w:customStyle="1" w:styleId="E026F0DED847418B9C77124D5574E281">
    <w:name w:val="E026F0DED847418B9C77124D5574E281"/>
    <w:rsid w:val="00A863BC"/>
  </w:style>
  <w:style w:type="paragraph" w:customStyle="1" w:styleId="8521D430F90F475B85FC4865622FF3A7">
    <w:name w:val="8521D430F90F475B85FC4865622FF3A7"/>
    <w:rsid w:val="00A863BC"/>
  </w:style>
  <w:style w:type="paragraph" w:customStyle="1" w:styleId="B09BEE6738E7445BA0D5C3C41CCF7267">
    <w:name w:val="B09BEE6738E7445BA0D5C3C41CCF7267"/>
    <w:rsid w:val="00A863BC"/>
  </w:style>
  <w:style w:type="paragraph" w:customStyle="1" w:styleId="DD8234B16246433E88B7B7E51947715E">
    <w:name w:val="DD8234B16246433E88B7B7E51947715E"/>
    <w:rsid w:val="00EB0853"/>
  </w:style>
  <w:style w:type="paragraph" w:customStyle="1" w:styleId="A931B7F44813404589A0734C33719FE5">
    <w:name w:val="A931B7F44813404589A0734C33719FE5"/>
    <w:rsid w:val="00EB0853"/>
  </w:style>
  <w:style w:type="paragraph" w:customStyle="1" w:styleId="EEF496BA32D1486D80E3D05193C85E3F">
    <w:name w:val="EEF496BA32D1486D80E3D05193C85E3F"/>
    <w:rsid w:val="00EB0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IIIT Bhubaneswar</CompanyAddress>
  <CompanyPhone>Mobile No. : +91-7690940116</CompanyPhone>
  <CompanyFax/>
  <CompanyEmail>r.vallari1@gmail.com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1743</TotalTime>
  <Pages>3</Pages>
  <Words>712</Words>
  <Characters>4645</Characters>
  <Application>Microsoft Office Word</Application>
  <DocSecurity>0</DocSecurity>
  <Lines>144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Rastogi, Vallari</dc:creator>
  <cp:keywords>CTPClassification=CTP_NT</cp:keywords>
  <cp:lastModifiedBy>Rastogi, Vallari</cp:lastModifiedBy>
  <cp:revision>40</cp:revision>
  <dcterms:created xsi:type="dcterms:W3CDTF">2019-07-31T16:00:00Z</dcterms:created>
  <dcterms:modified xsi:type="dcterms:W3CDTF">2020-02-09T05:23:00Z</dcterms:modified>
  <cp:category>Bhubaneswar, Odisha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TitusGUID">
    <vt:lpwstr>5b163313-36b9-41ab-925f-f189b7c9faa2</vt:lpwstr>
  </property>
  <property fmtid="{D5CDD505-2E9C-101B-9397-08002B2CF9AE}" pid="4" name="CTP_TimeStamp">
    <vt:lpwstr>2020-02-09 05:23:18Z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